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B1" w:rsidRPr="00D736DF" w:rsidRDefault="002F5AB1" w:rsidP="002F5AB1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AB1" w:rsidRPr="00D736DF" w:rsidRDefault="002F5AB1" w:rsidP="002F5AB1">
      <w:pPr>
        <w:spacing w:after="0"/>
        <w:rPr>
          <w:rFonts w:ascii="Times New Roman" w:hAnsi="Times New Roman" w:cs="Times New Roman"/>
        </w:rPr>
      </w:pPr>
    </w:p>
    <w:p w:rsidR="002F5AB1" w:rsidRPr="00D736DF" w:rsidRDefault="002F5AB1" w:rsidP="002F5A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F5AB1" w:rsidRPr="00D736DF" w:rsidRDefault="002F5AB1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F37F19" w:rsidRPr="00D736DF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4ADAE701E5FE144B9EED239F1056F202"/>
          </w:placeholder>
        </w:sdtPr>
        <w:sdtEndPr/>
        <w:sdtContent>
          <w:r w:rsidR="007C7E06">
            <w:rPr>
              <w:rFonts w:ascii="Times New Roman" w:hAnsi="Times New Roman" w:cs="Times New Roman"/>
              <w:b/>
              <w:sz w:val="32"/>
              <w:szCs w:val="32"/>
            </w:rPr>
            <w:t>№</w:t>
          </w:r>
          <w:r w:rsidR="00D20491">
            <w:rPr>
              <w:rFonts w:ascii="Times New Roman" w:hAnsi="Times New Roman" w:cs="Times New Roman"/>
              <w:b/>
              <w:sz w:val="32"/>
              <w:szCs w:val="32"/>
            </w:rPr>
            <w:t>7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41C3DFFE3484C84CB89D82FD03D8ED5C"/>
        </w:placeholder>
      </w:sdtPr>
      <w:sdtEndPr/>
      <w:sdtContent>
        <w:p w:rsidR="00F37F19" w:rsidRPr="00D736DF" w:rsidRDefault="00D20491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Создание иерархии классов</w:t>
          </w:r>
        </w:p>
      </w:sdtContent>
    </w:sdt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2BBDA0C473A45546AE4AAB392EC92186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Мордвинцев</w:t>
          </w:r>
        </w:sdtContent>
      </w:sdt>
    </w:p>
    <w:p w:rsidR="005815F3" w:rsidRPr="00D736DF" w:rsidRDefault="007A29CD" w:rsidP="00581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09E238E6BE7F2A4EB9C13865D72D333D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Максим Витальевич</w:t>
          </w:r>
        </w:sdtContent>
      </w:sdt>
    </w:p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1A7BFC57DF2AB04DA7B15640589550E1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="007C7E06" w:rsidRPr="002B6CF6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:rsidR="000410EB" w:rsidRPr="00D736DF" w:rsidRDefault="000410EB" w:rsidP="00B513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513DB" w:rsidRPr="00D736DF">
        <w:rPr>
          <w:rFonts w:ascii="Times New Roman" w:hAnsi="Times New Roman" w:cs="Times New Roman"/>
          <w:sz w:val="28"/>
          <w:szCs w:val="28"/>
        </w:rPr>
        <w:t>Казанова П.П.</w:t>
      </w: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Pr="00D736DF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0EB" w:rsidRPr="00D736DF" w:rsidRDefault="000410EB" w:rsidP="007C7E0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71023" w:rsidRPr="00D736DF" w:rsidRDefault="007A29CD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12E265864B96440A0961E9A7443888A"/>
          </w:placeholder>
        </w:sdtPr>
        <w:sdtEndPr/>
        <w:sdtContent>
          <w:r w:rsidR="00354B37" w:rsidRPr="00D736DF">
            <w:rPr>
              <w:rFonts w:ascii="Times New Roman" w:hAnsi="Times New Roman" w:cs="Times New Roman"/>
              <w:sz w:val="28"/>
              <w:szCs w:val="28"/>
            </w:rPr>
            <w:t>201</w:t>
          </w:r>
          <w:r w:rsidR="007C7E06" w:rsidRPr="002B6CF6">
            <w:rPr>
              <w:rFonts w:ascii="Times New Roman" w:hAnsi="Times New Roman" w:cs="Times New Roman"/>
              <w:sz w:val="28"/>
              <w:szCs w:val="28"/>
            </w:rPr>
            <w:t>9</w:t>
          </w:r>
        </w:sdtContent>
      </w:sdt>
    </w:p>
    <w:p w:rsidR="00A71023" w:rsidRPr="00D736DF" w:rsidRDefault="000410EB" w:rsidP="007C7E06">
      <w:pPr>
        <w:pageBreakBefore/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825953" w:rsidRPr="00D736DF" w:rsidRDefault="007A29CD" w:rsidP="007C7E06">
      <w:pPr>
        <w:tabs>
          <w:tab w:val="left" w:pos="3600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7352FF9C2095FC46A98872AE79BAF547"/>
          </w:placeholder>
        </w:sdtPr>
        <w:sdtEndPr/>
        <w:sdtContent>
          <w:r w:rsidR="002B6CF6">
            <w:rPr>
              <w:rFonts w:ascii="Times New Roman" w:hAnsi="Times New Roman" w:cs="Times New Roman"/>
              <w:sz w:val="28"/>
              <w:szCs w:val="24"/>
            </w:rPr>
            <w:t xml:space="preserve">В ходе данной лабораторной работы необходимо изучить иерархию классов. </w:t>
          </w:r>
        </w:sdtContent>
      </w:sdt>
    </w:p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3D68B401370D6E4D88EF0A032357BCF9"/>
        </w:placeholder>
      </w:sdtPr>
      <w:sdtEndPr/>
      <w:sdtContent>
        <w:p w:rsidR="002B6CF6" w:rsidRDefault="002B6CF6" w:rsidP="002B6CF6">
          <w:pPr>
            <w:pStyle w:val="aa"/>
            <w:keepNext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</w:pPr>
          <w:r w:rsidRPr="002B6CF6">
            <w:rPr>
              <w:rFonts w:ascii="Times New Roman" w:hAnsi="Times New Roman" w:cs="Times New Roman"/>
              <w:sz w:val="28"/>
              <w:szCs w:val="24"/>
            </w:rPr>
            <w:t xml:space="preserve">  Был создан класс </w:t>
          </w:r>
          <w:r w:rsidRPr="002B6CF6"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 w:rsidRPr="002B6CF6">
            <w:rPr>
              <w:rFonts w:ascii="Times New Roman" w:hAnsi="Times New Roman" w:cs="Times New Roman"/>
              <w:sz w:val="28"/>
              <w:szCs w:val="24"/>
            </w:rPr>
            <w:t>, где были реализованы основные методы этого класса</w:t>
          </w:r>
          <w:r w:rsidRPr="002B6CF6">
            <w:rPr>
              <w:noProof/>
            </w:rPr>
            <w:t xml:space="preserve"> </w:t>
          </w:r>
          <w:r w:rsidRPr="002B6CF6">
            <w:drawing>
              <wp:inline distT="0" distB="0" distL="0" distR="0" wp14:anchorId="3D31A6CC" wp14:editId="488604CB">
                <wp:extent cx="6120130" cy="3676650"/>
                <wp:effectExtent l="0" t="0" r="1270" b="635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676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6CF6" w:rsidRDefault="002B6CF6" w:rsidP="002B6CF6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Item</w:t>
          </w:r>
        </w:p>
        <w:p w:rsidR="00372D3E" w:rsidRDefault="00372D3E" w:rsidP="00372D3E">
          <w:pPr>
            <w:pStyle w:val="aa"/>
            <w:keepNext/>
            <w:numPr>
              <w:ilvl w:val="0"/>
              <w:numId w:val="1"/>
            </w:numPr>
          </w:pPr>
          <w:r w:rsidRPr="00372D3E">
            <w:rPr>
              <w:sz w:val="28"/>
            </w:rPr>
            <w:t xml:space="preserve">Класс </w:t>
          </w:r>
          <w:r w:rsidRPr="00372D3E">
            <w:rPr>
              <w:sz w:val="28"/>
              <w:lang w:val="en-US"/>
            </w:rPr>
            <w:t>Book</w:t>
          </w:r>
          <w:r w:rsidRPr="00372D3E">
            <w:rPr>
              <w:sz w:val="28"/>
            </w:rPr>
            <w:t xml:space="preserve"> был переделан под производный класс от </w:t>
          </w:r>
          <w:r w:rsidRPr="00372D3E">
            <w:rPr>
              <w:sz w:val="28"/>
              <w:lang w:val="en-US"/>
            </w:rPr>
            <w:t>Item</w:t>
          </w:r>
          <w:r w:rsidRPr="00372D3E">
            <w:rPr>
              <w:sz w:val="28"/>
            </w:rPr>
            <w:t xml:space="preserve">. </w:t>
          </w:r>
          <w:r>
            <w:rPr>
              <w:sz w:val="28"/>
            </w:rPr>
            <w:t xml:space="preserve">Также был реализован метод для того, чтобы взять книгу: </w:t>
          </w:r>
          <w:r w:rsidRPr="00372D3E">
            <w:rPr>
              <w:lang w:val="en-US"/>
            </w:rPr>
            <w:drawing>
              <wp:inline distT="0" distB="0" distL="0" distR="0" wp14:anchorId="0DAC885A" wp14:editId="6EA37E7A">
                <wp:extent cx="2197100" cy="3810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6CF6" w:rsidRPr="00372D3E" w:rsidRDefault="00372D3E" w:rsidP="00372D3E">
          <w:pPr>
            <w:pStyle w:val="ab"/>
            <w:rPr>
              <w:sz w:val="22"/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2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Book</w:t>
          </w:r>
        </w:p>
        <w:p w:rsidR="00372D3E" w:rsidRDefault="00372D3E" w:rsidP="00372D3E">
          <w:pPr>
            <w:pStyle w:val="aa"/>
            <w:keepNext/>
          </w:pPr>
          <w:r w:rsidRPr="00372D3E">
            <w:drawing>
              <wp:inline distT="0" distB="0" distL="0" distR="0" wp14:anchorId="057DCF79" wp14:editId="2ADFC3A1">
                <wp:extent cx="3822700" cy="8890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D3E" w:rsidRDefault="00372D3E" w:rsidP="00372D3E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3</w:t>
          </w:r>
          <w:r>
            <w:fldChar w:fldCharType="end"/>
          </w:r>
          <w:r>
            <w:rPr>
              <w:lang w:val="en-US"/>
            </w:rPr>
            <w:t xml:space="preserve"> – </w:t>
          </w:r>
          <w:r>
            <w:t xml:space="preserve">класс </w:t>
          </w:r>
          <w:r>
            <w:rPr>
              <w:lang w:val="en-US"/>
            </w:rPr>
            <w:t xml:space="preserve">book </w:t>
          </w:r>
        </w:p>
        <w:p w:rsidR="00372D3E" w:rsidRPr="00372D3E" w:rsidRDefault="00372D3E" w:rsidP="00372D3E">
          <w:pPr>
            <w:pStyle w:val="aa"/>
            <w:numPr>
              <w:ilvl w:val="0"/>
              <w:numId w:val="1"/>
            </w:numPr>
          </w:pPr>
          <w:r>
            <w:rPr>
              <w:sz w:val="28"/>
            </w:rPr>
            <w:t xml:space="preserve">В классе </w:t>
          </w:r>
          <w:r>
            <w:rPr>
              <w:sz w:val="28"/>
              <w:lang w:val="en-US"/>
            </w:rPr>
            <w:t>Program</w:t>
          </w:r>
          <w:r w:rsidRPr="00372D3E">
            <w:rPr>
              <w:sz w:val="28"/>
            </w:rPr>
            <w:t xml:space="preserve"> </w:t>
          </w:r>
          <w:r>
            <w:rPr>
              <w:sz w:val="28"/>
            </w:rPr>
            <w:t xml:space="preserve">был создан объект классе </w:t>
          </w:r>
          <w:proofErr w:type="gramStart"/>
          <w:r>
            <w:rPr>
              <w:sz w:val="28"/>
              <w:lang w:val="en-US"/>
            </w:rPr>
            <w:t>item</w:t>
          </w:r>
          <w:proofErr w:type="gramEnd"/>
          <w:r w:rsidRPr="00372D3E">
            <w:rPr>
              <w:sz w:val="28"/>
            </w:rPr>
            <w:t xml:space="preserve"> </w:t>
          </w:r>
          <w:r>
            <w:rPr>
              <w:sz w:val="28"/>
            </w:rPr>
            <w:t>и программа была протестирована:</w:t>
          </w:r>
        </w:p>
        <w:p w:rsidR="00372D3E" w:rsidRDefault="00372D3E" w:rsidP="00372D3E">
          <w:pPr>
            <w:pStyle w:val="aa"/>
            <w:keepNext/>
          </w:pPr>
          <w:r w:rsidRPr="00372D3E">
            <w:rPr>
              <w:noProof/>
            </w:rPr>
            <w:lastRenderedPageBreak/>
            <w:t xml:space="preserve"> </w:t>
          </w:r>
          <w:r w:rsidRPr="00372D3E">
            <w:rPr>
              <w:sz w:val="28"/>
            </w:rPr>
            <w:drawing>
              <wp:inline distT="0" distB="0" distL="0" distR="0" wp14:anchorId="342A90CB" wp14:editId="3852E779">
                <wp:extent cx="2336800" cy="7239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8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D3E" w:rsidRDefault="00372D3E" w:rsidP="00372D3E">
          <w:pPr>
            <w:pStyle w:val="ab"/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4</w:t>
          </w:r>
          <w:r>
            <w:fldChar w:fldCharType="end"/>
          </w:r>
          <w:r>
            <w:t xml:space="preserve"> – вывод программы</w:t>
          </w:r>
        </w:p>
        <w:p w:rsidR="00372D3E" w:rsidRPr="00372D3E" w:rsidRDefault="00372D3E" w:rsidP="00372D3E">
          <w:pPr>
            <w:pStyle w:val="aa"/>
            <w:numPr>
              <w:ilvl w:val="0"/>
              <w:numId w:val="1"/>
            </w:numPr>
          </w:pPr>
          <w:r>
            <w:rPr>
              <w:sz w:val="28"/>
            </w:rPr>
            <w:t xml:space="preserve">В класс </w:t>
          </w:r>
          <w:r>
            <w:rPr>
              <w:sz w:val="28"/>
              <w:lang w:val="en-US"/>
            </w:rPr>
            <w:t>Item</w:t>
          </w:r>
          <w:r w:rsidRPr="00372D3E">
            <w:rPr>
              <w:sz w:val="28"/>
            </w:rPr>
            <w:t xml:space="preserve"> </w:t>
          </w:r>
          <w:r>
            <w:rPr>
              <w:sz w:val="28"/>
            </w:rPr>
            <w:t>были добавлены конструкторы:</w:t>
          </w:r>
        </w:p>
        <w:p w:rsidR="00372D3E" w:rsidRDefault="00372D3E" w:rsidP="00372D3E">
          <w:pPr>
            <w:pStyle w:val="aa"/>
            <w:keepNext/>
          </w:pPr>
          <w:r w:rsidRPr="00372D3E">
            <w:drawing>
              <wp:inline distT="0" distB="0" distL="0" distR="0" wp14:anchorId="7F8066B3" wp14:editId="63A9DE6B">
                <wp:extent cx="3733800" cy="19558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195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D3E" w:rsidRDefault="00372D3E" w:rsidP="00372D3E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5</w:t>
          </w:r>
          <w:r>
            <w:fldChar w:fldCharType="end"/>
          </w:r>
          <w:r>
            <w:t xml:space="preserve"> </w:t>
          </w:r>
          <w:proofErr w:type="gramStart"/>
          <w:r>
            <w:t xml:space="preserve">- </w:t>
          </w:r>
          <w:r>
            <w:rPr>
              <w:lang w:val="en-US"/>
            </w:rPr>
            <w:t xml:space="preserve"> </w:t>
          </w:r>
          <w:r>
            <w:t>класс</w:t>
          </w:r>
          <w:proofErr w:type="gramEnd"/>
          <w:r>
            <w:t xml:space="preserve"> </w:t>
          </w:r>
          <w:r>
            <w:rPr>
              <w:lang w:val="en-US"/>
            </w:rPr>
            <w:t>item</w:t>
          </w:r>
        </w:p>
        <w:p w:rsidR="00372D3E" w:rsidRPr="00372D3E" w:rsidRDefault="00372D3E" w:rsidP="00372D3E">
          <w:pPr>
            <w:pStyle w:val="aa"/>
            <w:numPr>
              <w:ilvl w:val="0"/>
              <w:numId w:val="1"/>
            </w:numPr>
          </w:pPr>
          <w:r>
            <w:rPr>
              <w:sz w:val="28"/>
            </w:rPr>
            <w:t xml:space="preserve">В конструктор </w:t>
          </w:r>
          <w:r>
            <w:rPr>
              <w:sz w:val="28"/>
              <w:lang w:val="en-US"/>
            </w:rPr>
            <w:t>Book</w:t>
          </w:r>
          <w:r w:rsidRPr="00372D3E">
            <w:rPr>
              <w:sz w:val="28"/>
            </w:rPr>
            <w:t xml:space="preserve"> </w:t>
          </w:r>
          <w:r>
            <w:rPr>
              <w:sz w:val="28"/>
            </w:rPr>
            <w:t>была добавлена ссылка на базовый класс. Также был дополнен метод вывода информации.</w:t>
          </w:r>
        </w:p>
        <w:p w:rsidR="00372D3E" w:rsidRDefault="00372D3E" w:rsidP="00372D3E">
          <w:pPr>
            <w:pStyle w:val="aa"/>
            <w:keepNext/>
          </w:pPr>
          <w:r w:rsidRPr="00372D3E">
            <w:drawing>
              <wp:inline distT="0" distB="0" distL="0" distR="0" wp14:anchorId="548375C5" wp14:editId="36B9313B">
                <wp:extent cx="6120130" cy="1130300"/>
                <wp:effectExtent l="0" t="0" r="127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D3E" w:rsidRPr="00372D3E" w:rsidRDefault="00372D3E" w:rsidP="00372D3E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6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book</w:t>
          </w:r>
        </w:p>
        <w:p w:rsidR="00372D3E" w:rsidRDefault="00372D3E" w:rsidP="00372D3E">
          <w:pPr>
            <w:pStyle w:val="aa"/>
            <w:keepNext/>
          </w:pPr>
          <w:r w:rsidRPr="00372D3E">
            <w:drawing>
              <wp:inline distT="0" distB="0" distL="0" distR="0" wp14:anchorId="4B8EB83D" wp14:editId="2EF50C0D">
                <wp:extent cx="2705100" cy="11303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D3E" w:rsidRDefault="00372D3E" w:rsidP="00372D3E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7</w:t>
          </w:r>
          <w:r>
            <w:fldChar w:fldCharType="end"/>
          </w:r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 xml:space="preserve">-  </w:t>
          </w:r>
          <w:r>
            <w:t>класс</w:t>
          </w:r>
          <w:proofErr w:type="gramEnd"/>
          <w:r>
            <w:t xml:space="preserve"> </w:t>
          </w:r>
          <w:r>
            <w:rPr>
              <w:lang w:val="en-US"/>
            </w:rPr>
            <w:t>book</w:t>
          </w:r>
        </w:p>
        <w:p w:rsidR="00372D3E" w:rsidRPr="00372D3E" w:rsidRDefault="00372D3E" w:rsidP="00372D3E">
          <w:pPr>
            <w:pStyle w:val="aa"/>
            <w:numPr>
              <w:ilvl w:val="0"/>
              <w:numId w:val="1"/>
            </w:numPr>
          </w:pPr>
          <w:r>
            <w:rPr>
              <w:sz w:val="28"/>
            </w:rPr>
            <w:t xml:space="preserve"> Был добавлен объект класса </w:t>
          </w:r>
          <w:r>
            <w:rPr>
              <w:sz w:val="28"/>
              <w:lang w:val="en-US"/>
            </w:rPr>
            <w:t>Book</w:t>
          </w:r>
          <w:r>
            <w:rPr>
              <w:sz w:val="28"/>
            </w:rPr>
            <w:t>, программа была протестирована.</w:t>
          </w:r>
        </w:p>
        <w:p w:rsidR="00372D3E" w:rsidRDefault="00372D3E" w:rsidP="00372D3E">
          <w:pPr>
            <w:pStyle w:val="aa"/>
            <w:keepNext/>
          </w:pPr>
          <w:r w:rsidRPr="00372D3E">
            <w:lastRenderedPageBreak/>
            <w:drawing>
              <wp:inline distT="0" distB="0" distL="0" distR="0" wp14:anchorId="2B3FA2B1" wp14:editId="1AC67011">
                <wp:extent cx="3111500" cy="18923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1500" cy="189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D3E" w:rsidRDefault="00372D3E" w:rsidP="00372D3E">
          <w:pPr>
            <w:pStyle w:val="ab"/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8</w:t>
          </w:r>
          <w:r>
            <w:fldChar w:fldCharType="end"/>
          </w:r>
          <w:r>
            <w:t xml:space="preserve"> – вывод программы</w:t>
          </w:r>
        </w:p>
        <w:p w:rsidR="00372D3E" w:rsidRPr="00382AEE" w:rsidRDefault="00382AEE" w:rsidP="00372D3E">
          <w:pPr>
            <w:pStyle w:val="aa"/>
            <w:numPr>
              <w:ilvl w:val="0"/>
              <w:numId w:val="1"/>
            </w:numPr>
          </w:pPr>
          <w:r>
            <w:rPr>
              <w:sz w:val="28"/>
            </w:rPr>
            <w:t xml:space="preserve">Был создан класс </w:t>
          </w:r>
          <w:r>
            <w:rPr>
              <w:sz w:val="28"/>
              <w:lang w:val="en-US"/>
            </w:rPr>
            <w:t>Magazine</w:t>
          </w:r>
          <w:r w:rsidRPr="00382AEE">
            <w:rPr>
              <w:sz w:val="28"/>
            </w:rPr>
            <w:t xml:space="preserve">, </w:t>
          </w:r>
          <w:r>
            <w:rPr>
              <w:sz w:val="28"/>
            </w:rPr>
            <w:t xml:space="preserve">который является производным от </w:t>
          </w:r>
          <w:r>
            <w:rPr>
              <w:sz w:val="28"/>
              <w:lang w:val="en-US"/>
            </w:rPr>
            <w:t>Item</w:t>
          </w:r>
          <w:r w:rsidRPr="00382AEE">
            <w:rPr>
              <w:sz w:val="28"/>
            </w:rPr>
            <w:t xml:space="preserve">. </w:t>
          </w:r>
          <w:r>
            <w:rPr>
              <w:sz w:val="28"/>
            </w:rPr>
            <w:t xml:space="preserve">Были определены основные методы и создан конструктор. </w:t>
          </w:r>
        </w:p>
        <w:p w:rsidR="00382AEE" w:rsidRDefault="00382AEE" w:rsidP="00382AEE">
          <w:pPr>
            <w:pStyle w:val="aa"/>
            <w:keepNext/>
          </w:pPr>
          <w:r w:rsidRPr="00382AEE">
            <w:drawing>
              <wp:inline distT="0" distB="0" distL="0" distR="0" wp14:anchorId="66C2D5B8" wp14:editId="3FF7E8B3">
                <wp:extent cx="6120130" cy="3834130"/>
                <wp:effectExtent l="0" t="0" r="1270" b="127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834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AEE" w:rsidRDefault="00382AEE" w:rsidP="00382AEE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9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Magazine</w:t>
          </w:r>
        </w:p>
        <w:p w:rsidR="00382AEE" w:rsidRDefault="00382AEE" w:rsidP="00382AEE">
          <w:pPr>
            <w:pStyle w:val="aa"/>
            <w:keepNext/>
            <w:numPr>
              <w:ilvl w:val="0"/>
              <w:numId w:val="1"/>
            </w:numPr>
          </w:pPr>
          <w:r>
            <w:rPr>
              <w:sz w:val="28"/>
            </w:rPr>
            <w:t xml:space="preserve">В классе </w:t>
          </w:r>
          <w:r>
            <w:rPr>
              <w:sz w:val="28"/>
              <w:lang w:val="en-US"/>
            </w:rPr>
            <w:t>Program</w:t>
          </w:r>
          <w:r w:rsidRPr="00382AEE">
            <w:rPr>
              <w:sz w:val="28"/>
            </w:rPr>
            <w:t xml:space="preserve"> </w:t>
          </w:r>
          <w:r>
            <w:rPr>
              <w:sz w:val="28"/>
            </w:rPr>
            <w:t xml:space="preserve">был создан объект класса </w:t>
          </w:r>
          <w:r>
            <w:rPr>
              <w:sz w:val="28"/>
              <w:lang w:val="en-US"/>
            </w:rPr>
            <w:t>Magazine</w:t>
          </w:r>
          <w:r w:rsidRPr="00382AEE">
            <w:rPr>
              <w:sz w:val="28"/>
            </w:rPr>
            <w:t>:</w:t>
          </w:r>
          <w:r w:rsidRPr="00382AEE">
            <w:rPr>
              <w:lang w:val="en-US"/>
            </w:rPr>
            <w:drawing>
              <wp:inline distT="0" distB="0" distL="0" distR="0" wp14:anchorId="655CD324" wp14:editId="2DDACCD5">
                <wp:extent cx="6120130" cy="602615"/>
                <wp:effectExtent l="0" t="0" r="127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602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AEE" w:rsidRPr="00382AEE" w:rsidRDefault="00382AEE" w:rsidP="00382AEE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10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program</w:t>
          </w:r>
        </w:p>
        <w:p w:rsidR="00382AEE" w:rsidRDefault="00382AEE" w:rsidP="00382AEE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Программа была протестирована:</w:t>
          </w:r>
        </w:p>
        <w:p w:rsidR="00382AEE" w:rsidRDefault="00382AEE" w:rsidP="00382AEE">
          <w:pPr>
            <w:pStyle w:val="aa"/>
            <w:keepNext/>
            <w:tabs>
              <w:tab w:val="left" w:pos="4110"/>
            </w:tabs>
            <w:spacing w:after="600" w:line="240" w:lineRule="auto"/>
            <w:outlineLvl w:val="0"/>
          </w:pPr>
          <w:r w:rsidRPr="00382AEE">
            <w:rPr>
              <w:rFonts w:ascii="Times New Roman" w:hAnsi="Times New Roman" w:cs="Times New Roman"/>
              <w:sz w:val="28"/>
              <w:szCs w:val="24"/>
            </w:rPr>
            <w:lastRenderedPageBreak/>
            <w:drawing>
              <wp:inline distT="0" distB="0" distL="0" distR="0" wp14:anchorId="2601761C" wp14:editId="6CBD6D19">
                <wp:extent cx="2628900" cy="176530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76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AEE" w:rsidRDefault="00382AEE" w:rsidP="00382AEE">
          <w:pPr>
            <w:pStyle w:val="ab"/>
            <w:rPr>
              <w:rFonts w:ascii="Times New Roman" w:hAnsi="Times New Roman" w:cs="Times New Roman"/>
              <w:sz w:val="28"/>
              <w:szCs w:val="24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11</w:t>
          </w:r>
          <w:r>
            <w:fldChar w:fldCharType="end"/>
          </w:r>
          <w:r>
            <w:t xml:space="preserve"> – вывод программы</w:t>
          </w:r>
        </w:p>
        <w:p w:rsidR="00382AEE" w:rsidRDefault="00382AEE" w:rsidP="00382AEE">
          <w:pPr>
            <w:pStyle w:val="aa"/>
            <w:keepNext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</w:pPr>
          <w:r w:rsidRPr="00382AE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 w:rsidRPr="00382AE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были созданы виртуальные методы: </w:t>
          </w:r>
          <w:r w:rsidRPr="00382AEE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78930733" wp14:editId="373D5EB3">
                <wp:extent cx="6120130" cy="1557020"/>
                <wp:effectExtent l="0" t="0" r="1270" b="508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557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AEE" w:rsidRPr="00382AEE" w:rsidRDefault="00382AEE" w:rsidP="00382AEE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12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Item</w:t>
          </w:r>
        </w:p>
        <w:p w:rsidR="002000B2" w:rsidRDefault="002000B2" w:rsidP="002000B2">
          <w:pPr>
            <w:pStyle w:val="aa"/>
            <w:keepNext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</w:pPr>
          <w:r w:rsidRPr="002000B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классах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Book</w:t>
          </w:r>
          <w:r w:rsidRPr="002000B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Magazine</w:t>
          </w:r>
          <w:r w:rsidRPr="002000B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были переопределены эти методы:</w:t>
          </w:r>
          <w:r w:rsidRPr="002000B2">
            <w:rPr>
              <w:noProof/>
            </w:rPr>
            <w:t xml:space="preserve"> </w:t>
          </w:r>
          <w:r w:rsidRPr="002000B2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34019EDD" wp14:editId="32863114">
                <wp:extent cx="3873500" cy="212090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0" cy="212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00B2" w:rsidRPr="002000B2" w:rsidRDefault="002000B2" w:rsidP="002000B2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13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Book</w:t>
          </w:r>
        </w:p>
        <w:p w:rsidR="002000B2" w:rsidRDefault="002000B2" w:rsidP="002000B2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 w:rsidRPr="002000B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Program</w:t>
          </w:r>
          <w:r w:rsidRPr="002000B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была объявлена ссылка на элемент базового класса, программа была протестирована:</w:t>
          </w:r>
        </w:p>
        <w:p w:rsidR="002000B2" w:rsidRDefault="002000B2" w:rsidP="002000B2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2000B2">
            <w:lastRenderedPageBreak/>
            <w:drawing>
              <wp:inline distT="0" distB="0" distL="0" distR="0" wp14:anchorId="263CF3E6" wp14:editId="5038B308">
                <wp:extent cx="5270500" cy="1930400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193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00B2" w:rsidRDefault="002000B2" w:rsidP="002000B2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14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program</w:t>
          </w:r>
        </w:p>
        <w:p w:rsidR="002000B2" w:rsidRDefault="002000B2" w:rsidP="002000B2">
          <w:pPr>
            <w:keepNext/>
          </w:pPr>
          <w:r w:rsidRPr="002000B2">
            <w:rPr>
              <w:lang w:val="en-US"/>
            </w:rPr>
            <w:drawing>
              <wp:inline distT="0" distB="0" distL="0" distR="0" wp14:anchorId="6EAF5DCA" wp14:editId="27670E58">
                <wp:extent cx="3467100" cy="3975100"/>
                <wp:effectExtent l="0" t="0" r="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97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00B2" w:rsidRDefault="002000B2" w:rsidP="002000B2">
          <w:pPr>
            <w:pStyle w:val="ab"/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15</w:t>
          </w:r>
          <w:r>
            <w:fldChar w:fldCharType="end"/>
          </w:r>
          <w:r>
            <w:rPr>
              <w:lang w:val="en-US"/>
            </w:rPr>
            <w:t xml:space="preserve"> – </w:t>
          </w:r>
          <w:r>
            <w:t>вывод программы</w:t>
          </w:r>
        </w:p>
        <w:p w:rsidR="002000B2" w:rsidRPr="002000B2" w:rsidRDefault="002000B2" w:rsidP="002000B2">
          <w:pPr>
            <w:pStyle w:val="aa"/>
            <w:numPr>
              <w:ilvl w:val="0"/>
              <w:numId w:val="1"/>
            </w:numPr>
          </w:pPr>
          <w:r w:rsidRPr="002000B2">
            <w:t xml:space="preserve"> </w:t>
          </w:r>
          <w:r w:rsidRPr="002000B2">
            <w:rPr>
              <w:sz w:val="28"/>
            </w:rPr>
            <w:t xml:space="preserve"> </w:t>
          </w:r>
          <w:r>
            <w:rPr>
              <w:sz w:val="28"/>
            </w:rPr>
            <w:t xml:space="preserve">Класс </w:t>
          </w:r>
          <w:r>
            <w:rPr>
              <w:sz w:val="28"/>
              <w:lang w:val="en-US"/>
            </w:rPr>
            <w:t>Item</w:t>
          </w:r>
          <w:r w:rsidRPr="002000B2">
            <w:rPr>
              <w:sz w:val="28"/>
            </w:rPr>
            <w:t xml:space="preserve"> </w:t>
          </w:r>
          <w:r>
            <w:rPr>
              <w:sz w:val="28"/>
            </w:rPr>
            <w:t xml:space="preserve">был реализован как </w:t>
          </w:r>
          <w:r>
            <w:rPr>
              <w:sz w:val="28"/>
              <w:lang w:val="en-US"/>
            </w:rPr>
            <w:t>abstract</w:t>
          </w:r>
          <w:r w:rsidRPr="002000B2">
            <w:rPr>
              <w:sz w:val="28"/>
            </w:rPr>
            <w:t xml:space="preserve">. </w:t>
          </w:r>
          <w:r>
            <w:rPr>
              <w:sz w:val="28"/>
            </w:rPr>
            <w:t xml:space="preserve">Также </w:t>
          </w:r>
          <w:proofErr w:type="gramStart"/>
          <w:r>
            <w:rPr>
              <w:sz w:val="28"/>
            </w:rPr>
            <w:t xml:space="preserve">метод  </w:t>
          </w:r>
          <w:r>
            <w:rPr>
              <w:sz w:val="28"/>
              <w:lang w:val="en-US"/>
            </w:rPr>
            <w:t>Return</w:t>
          </w:r>
          <w:proofErr w:type="gramEnd"/>
          <w:r w:rsidRPr="002000B2">
            <w:rPr>
              <w:sz w:val="28"/>
            </w:rPr>
            <w:t xml:space="preserve">  </w:t>
          </w:r>
          <w:r>
            <w:rPr>
              <w:sz w:val="28"/>
            </w:rPr>
            <w:t xml:space="preserve">был определён как </w:t>
          </w:r>
          <w:r>
            <w:rPr>
              <w:sz w:val="28"/>
              <w:lang w:val="en-US"/>
            </w:rPr>
            <w:t>abstract</w:t>
          </w:r>
          <w:r w:rsidRPr="002000B2">
            <w:rPr>
              <w:sz w:val="28"/>
            </w:rPr>
            <w:t>:</w:t>
          </w:r>
        </w:p>
        <w:p w:rsidR="002000B2" w:rsidRDefault="002000B2" w:rsidP="002000B2">
          <w:pPr>
            <w:pStyle w:val="aa"/>
            <w:keepNext/>
          </w:pPr>
          <w:r w:rsidRPr="002000B2">
            <w:rPr>
              <w:sz w:val="28"/>
            </w:rPr>
            <w:drawing>
              <wp:inline distT="0" distB="0" distL="0" distR="0" wp14:anchorId="7247D9EE" wp14:editId="60C878D9">
                <wp:extent cx="3314700" cy="762000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00B2" w:rsidRDefault="002000B2" w:rsidP="002000B2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16</w:t>
          </w:r>
          <w:r>
            <w:fldChar w:fldCharType="end"/>
          </w:r>
          <w:r>
            <w:rPr>
              <w:lang w:val="en-US"/>
            </w:rPr>
            <w:t xml:space="preserve"> – </w:t>
          </w:r>
          <w:r>
            <w:t xml:space="preserve">класс </w:t>
          </w:r>
          <w:r>
            <w:rPr>
              <w:lang w:val="en-US"/>
            </w:rPr>
            <w:t>Item</w:t>
          </w:r>
        </w:p>
        <w:p w:rsidR="002000B2" w:rsidRPr="002000B2" w:rsidRDefault="002000B2" w:rsidP="002000B2">
          <w:pPr>
            <w:pStyle w:val="aa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 xml:space="preserve"> </w:t>
          </w:r>
          <w:r>
            <w:rPr>
              <w:sz w:val="28"/>
            </w:rPr>
            <w:t>Программа была протестирована:</w:t>
          </w:r>
        </w:p>
        <w:p w:rsidR="00A87C74" w:rsidRDefault="00A87C74" w:rsidP="00A87C74">
          <w:pPr>
            <w:pStyle w:val="aa"/>
            <w:keepNext/>
          </w:pPr>
          <w:r w:rsidRPr="00A87C74">
            <w:rPr>
              <w:lang w:val="en-US"/>
            </w:rPr>
            <w:lastRenderedPageBreak/>
            <w:drawing>
              <wp:inline distT="0" distB="0" distL="0" distR="0" wp14:anchorId="4A43CE00" wp14:editId="6504F7EF">
                <wp:extent cx="3263900" cy="3797300"/>
                <wp:effectExtent l="0" t="0" r="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3900" cy="379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00B2" w:rsidRDefault="00A87C74" w:rsidP="00A87C74">
          <w:pPr>
            <w:pStyle w:val="ab"/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17</w:t>
          </w:r>
          <w:r>
            <w:fldChar w:fldCharType="end"/>
          </w:r>
          <w:r>
            <w:t xml:space="preserve"> – вывод программы</w:t>
          </w:r>
        </w:p>
        <w:p w:rsidR="00A87C74" w:rsidRPr="00A87C74" w:rsidRDefault="00A87C74" w:rsidP="00A87C74">
          <w:pPr>
            <w:pStyle w:val="aa"/>
            <w:numPr>
              <w:ilvl w:val="0"/>
              <w:numId w:val="1"/>
            </w:numPr>
          </w:pPr>
          <w:r>
            <w:t xml:space="preserve"> </w:t>
          </w:r>
          <w:r>
            <w:rPr>
              <w:sz w:val="28"/>
            </w:rPr>
            <w:t xml:space="preserve">Был создан класс </w:t>
          </w:r>
          <w:r>
            <w:rPr>
              <w:sz w:val="28"/>
              <w:lang w:val="en-US"/>
            </w:rPr>
            <w:t>Publisher</w:t>
          </w:r>
          <w:r w:rsidRPr="00A87C74">
            <w:rPr>
              <w:sz w:val="28"/>
            </w:rPr>
            <w:t xml:space="preserve">, </w:t>
          </w:r>
          <w:r>
            <w:rPr>
              <w:sz w:val="28"/>
            </w:rPr>
            <w:t>где были реализованы все его методы.</w:t>
          </w:r>
        </w:p>
        <w:p w:rsidR="00A87C74" w:rsidRDefault="00A87C74" w:rsidP="00A87C74">
          <w:pPr>
            <w:pStyle w:val="aa"/>
            <w:keepNext/>
          </w:pPr>
          <w:r w:rsidRPr="00A87C74">
            <w:drawing>
              <wp:inline distT="0" distB="0" distL="0" distR="0" wp14:anchorId="551B46AD" wp14:editId="56C1D26E">
                <wp:extent cx="6120130" cy="3361055"/>
                <wp:effectExtent l="0" t="0" r="1270" b="4445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36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87C74" w:rsidRDefault="00A87C74" w:rsidP="00A87C74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18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publisher</w:t>
          </w:r>
        </w:p>
        <w:p w:rsidR="00533DF4" w:rsidRDefault="00533DF4" w:rsidP="00533DF4">
          <w:pPr>
            <w:pStyle w:val="aa"/>
            <w:keepNext/>
            <w:numPr>
              <w:ilvl w:val="0"/>
              <w:numId w:val="1"/>
            </w:numPr>
          </w:pPr>
          <w:r>
            <w:lastRenderedPageBreak/>
            <w:t xml:space="preserve"> </w:t>
          </w:r>
          <w:r>
            <w:rPr>
              <w:sz w:val="28"/>
            </w:rPr>
            <w:t xml:space="preserve">Класс </w:t>
          </w:r>
          <w:r>
            <w:rPr>
              <w:sz w:val="28"/>
              <w:lang w:val="en-US"/>
            </w:rPr>
            <w:t>Book</w:t>
          </w:r>
          <w:r w:rsidRPr="00533DF4">
            <w:rPr>
              <w:sz w:val="28"/>
            </w:rPr>
            <w:t xml:space="preserve"> б</w:t>
          </w:r>
          <w:r>
            <w:rPr>
              <w:sz w:val="28"/>
            </w:rPr>
            <w:t xml:space="preserve">ыл изменён, чтобы он принимал объект класса </w:t>
          </w:r>
          <w:r>
            <w:rPr>
              <w:sz w:val="28"/>
              <w:lang w:val="en-US"/>
            </w:rPr>
            <w:t>Publisher</w:t>
          </w:r>
          <w:r w:rsidRPr="00533DF4">
            <w:rPr>
              <w:sz w:val="28"/>
            </w:rPr>
            <w:t xml:space="preserve">. </w:t>
          </w:r>
          <w:r w:rsidRPr="00533DF4">
            <w:rPr>
              <w:sz w:val="28"/>
            </w:rPr>
            <w:drawing>
              <wp:inline distT="0" distB="0" distL="0" distR="0" wp14:anchorId="64DB5167" wp14:editId="35A8004F">
                <wp:extent cx="4445000" cy="1181100"/>
                <wp:effectExtent l="0" t="0" r="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0" cy="118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33DF4" w:rsidRPr="00533DF4" w:rsidRDefault="00533DF4" w:rsidP="00533DF4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19</w:t>
          </w:r>
          <w:r>
            <w:fldChar w:fldCharType="end"/>
          </w:r>
          <w:r>
            <w:rPr>
              <w:lang w:val="en-US"/>
            </w:rPr>
            <w:t xml:space="preserve"> – </w:t>
          </w:r>
          <w:r>
            <w:t xml:space="preserve">класс </w:t>
          </w:r>
          <w:r>
            <w:rPr>
              <w:lang w:val="en-US"/>
            </w:rPr>
            <w:t>Book</w:t>
          </w:r>
        </w:p>
        <w:p w:rsidR="00533DF4" w:rsidRDefault="00533DF4" w:rsidP="00533DF4">
          <w:pPr>
            <w:pStyle w:val="aa"/>
            <w:keepNext/>
          </w:pPr>
          <w:r w:rsidRPr="00533DF4">
            <w:rPr>
              <w:sz w:val="28"/>
            </w:rPr>
            <w:drawing>
              <wp:inline distT="0" distB="0" distL="0" distR="0" wp14:anchorId="3004E9F7" wp14:editId="3F769BA4">
                <wp:extent cx="6120130" cy="1046480"/>
                <wp:effectExtent l="0" t="0" r="127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046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00B2" w:rsidRDefault="00533DF4" w:rsidP="00533DF4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20</w:t>
          </w:r>
          <w:r>
            <w:fldChar w:fldCharType="end"/>
          </w:r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 xml:space="preserve">–  </w:t>
          </w:r>
          <w:r>
            <w:t>класс</w:t>
          </w:r>
          <w:proofErr w:type="gramEnd"/>
          <w:r>
            <w:t xml:space="preserve"> </w:t>
          </w:r>
          <w:r>
            <w:rPr>
              <w:lang w:val="en-US"/>
            </w:rPr>
            <w:t>book</w:t>
          </w:r>
        </w:p>
        <w:p w:rsidR="00533DF4" w:rsidRPr="00533DF4" w:rsidRDefault="00533DF4" w:rsidP="00533DF4">
          <w:pPr>
            <w:pStyle w:val="aa"/>
            <w:numPr>
              <w:ilvl w:val="0"/>
              <w:numId w:val="1"/>
            </w:numPr>
          </w:pPr>
          <w:r w:rsidRPr="00533DF4">
            <w:t xml:space="preserve"> </w:t>
          </w:r>
          <w:r>
            <w:rPr>
              <w:sz w:val="28"/>
            </w:rPr>
            <w:t xml:space="preserve">В классе </w:t>
          </w:r>
          <w:r>
            <w:rPr>
              <w:sz w:val="28"/>
              <w:lang w:val="en-US"/>
            </w:rPr>
            <w:t>program</w:t>
          </w:r>
          <w:r w:rsidRPr="00533DF4">
            <w:rPr>
              <w:sz w:val="28"/>
            </w:rPr>
            <w:t xml:space="preserve"> </w:t>
          </w:r>
          <w:r>
            <w:rPr>
              <w:sz w:val="28"/>
            </w:rPr>
            <w:t xml:space="preserve">был создан объект класса </w:t>
          </w:r>
          <w:r>
            <w:rPr>
              <w:sz w:val="28"/>
              <w:lang w:val="en-US"/>
            </w:rPr>
            <w:t>Publisher</w:t>
          </w:r>
          <w:r w:rsidRPr="00533DF4">
            <w:rPr>
              <w:sz w:val="28"/>
            </w:rPr>
            <w:t xml:space="preserve">. </w:t>
          </w:r>
          <w:r>
            <w:rPr>
              <w:sz w:val="28"/>
            </w:rPr>
            <w:t>Программа была протестирована:</w:t>
          </w:r>
        </w:p>
        <w:p w:rsidR="00533DF4" w:rsidRDefault="00533DF4" w:rsidP="00533DF4">
          <w:pPr>
            <w:pStyle w:val="aa"/>
            <w:keepNext/>
          </w:pPr>
          <w:r w:rsidRPr="00533DF4">
            <w:drawing>
              <wp:inline distT="0" distB="0" distL="0" distR="0" wp14:anchorId="37EBCE1D" wp14:editId="7961CC8D">
                <wp:extent cx="6120130" cy="621665"/>
                <wp:effectExtent l="0" t="0" r="1270" b="635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33DF4" w:rsidRDefault="00533DF4" w:rsidP="00533DF4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21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program</w:t>
          </w:r>
        </w:p>
        <w:p w:rsidR="00533DF4" w:rsidRDefault="00533DF4" w:rsidP="00533DF4">
          <w:pPr>
            <w:keepNext/>
          </w:pPr>
          <w:r w:rsidRPr="00533DF4">
            <w:rPr>
              <w:lang w:val="en-US"/>
            </w:rPr>
            <w:drawing>
              <wp:inline distT="0" distB="0" distL="0" distR="0" wp14:anchorId="0A43312D" wp14:editId="0AF9ECF6">
                <wp:extent cx="3606800" cy="2743200"/>
                <wp:effectExtent l="0" t="0" r="0" b="0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8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33DF4" w:rsidRPr="00533DF4" w:rsidRDefault="00533DF4" w:rsidP="00533DF4">
          <w:pPr>
            <w:pStyle w:val="ab"/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22</w:t>
          </w:r>
          <w:r>
            <w:fldChar w:fldCharType="end"/>
          </w:r>
          <w:r>
            <w:rPr>
              <w:lang w:val="en-US"/>
            </w:rPr>
            <w:t xml:space="preserve"> – </w:t>
          </w:r>
          <w:r>
            <w:t>вывод программы</w:t>
          </w:r>
        </w:p>
        <w:p w:rsidR="00104153" w:rsidRPr="00104153" w:rsidRDefault="00104153" w:rsidP="00104153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Был создан абстрактный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Progression</w:t>
          </w:r>
          <w:r w:rsidRPr="00104153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с </w:t>
          </w:r>
          <w:proofErr w:type="gramStart"/>
          <w:r>
            <w:rPr>
              <w:rFonts w:ascii="Times New Roman" w:hAnsi="Times New Roman" w:cs="Times New Roman"/>
              <w:sz w:val="28"/>
              <w:szCs w:val="24"/>
            </w:rPr>
            <w:t xml:space="preserve">методом 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GetElement</w:t>
          </w:r>
          <w:proofErr w:type="spellEnd"/>
          <w:proofErr w:type="gramEnd"/>
          <w:r w:rsidRPr="00104153">
            <w:rPr>
              <w:rFonts w:ascii="Times New Roman" w:hAnsi="Times New Roman" w:cs="Times New Roman"/>
              <w:sz w:val="28"/>
              <w:szCs w:val="24"/>
            </w:rPr>
            <w:t>.</w:t>
          </w:r>
        </w:p>
        <w:p w:rsidR="00104153" w:rsidRDefault="00104153" w:rsidP="00104153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104153">
            <w:lastRenderedPageBreak/>
            <w:drawing>
              <wp:inline distT="0" distB="0" distL="0" distR="0" wp14:anchorId="2D91F591" wp14:editId="69AA8296">
                <wp:extent cx="4279900" cy="889000"/>
                <wp:effectExtent l="0" t="0" r="0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99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04153" w:rsidRPr="00D14A32" w:rsidRDefault="00104153" w:rsidP="00104153">
          <w:pPr>
            <w:pStyle w:val="ab"/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 w:rsidR="00D14A32">
            <w:rPr>
              <w:noProof/>
            </w:rPr>
            <w:t>23</w:t>
          </w:r>
          <w:r>
            <w:fldChar w:fldCharType="end"/>
          </w:r>
          <w:r w:rsidRPr="00D14A32">
            <w:t xml:space="preserve"> – </w:t>
          </w:r>
          <w:r>
            <w:t xml:space="preserve">абстрактный класс </w:t>
          </w:r>
          <w:r>
            <w:rPr>
              <w:lang w:val="en-US"/>
            </w:rPr>
            <w:t>Progression</w:t>
          </w:r>
        </w:p>
        <w:p w:rsidR="00104153" w:rsidRPr="00D14A32" w:rsidRDefault="00104153" w:rsidP="00104153">
          <w:pPr>
            <w:pStyle w:val="aa"/>
            <w:numPr>
              <w:ilvl w:val="0"/>
              <w:numId w:val="1"/>
            </w:numPr>
          </w:pPr>
          <w:r w:rsidRPr="00D14A32">
            <w:t xml:space="preserve"> </w:t>
          </w:r>
          <w:r>
            <w:rPr>
              <w:sz w:val="28"/>
            </w:rPr>
            <w:t>Были созданы</w:t>
          </w:r>
          <w:r w:rsidR="00D14A32">
            <w:rPr>
              <w:sz w:val="28"/>
            </w:rPr>
            <w:t xml:space="preserve"> производные</w:t>
          </w:r>
          <w:r>
            <w:rPr>
              <w:sz w:val="28"/>
            </w:rPr>
            <w:t xml:space="preserve"> </w:t>
          </w:r>
          <w:r w:rsidR="00D14A32">
            <w:rPr>
              <w:sz w:val="28"/>
            </w:rPr>
            <w:t xml:space="preserve">Классы </w:t>
          </w:r>
          <w:proofErr w:type="spellStart"/>
          <w:r w:rsidR="00D14A32">
            <w:rPr>
              <w:sz w:val="28"/>
              <w:lang w:val="en-US"/>
            </w:rPr>
            <w:t>ArithmeticProgression</w:t>
          </w:r>
          <w:proofErr w:type="spellEnd"/>
          <w:r w:rsidR="00D14A32" w:rsidRPr="00D14A32">
            <w:rPr>
              <w:sz w:val="28"/>
            </w:rPr>
            <w:t xml:space="preserve"> </w:t>
          </w:r>
          <w:r w:rsidR="00D14A32">
            <w:rPr>
              <w:sz w:val="28"/>
            </w:rPr>
            <w:t xml:space="preserve">и </w:t>
          </w:r>
          <w:proofErr w:type="spellStart"/>
          <w:r w:rsidR="00D14A32">
            <w:rPr>
              <w:sz w:val="28"/>
              <w:lang w:val="en-US"/>
            </w:rPr>
            <w:t>GeometricProgression</w:t>
          </w:r>
          <w:proofErr w:type="spellEnd"/>
          <w:r w:rsidR="00D14A32" w:rsidRPr="00D14A32">
            <w:rPr>
              <w:sz w:val="28"/>
            </w:rPr>
            <w:t xml:space="preserve">, </w:t>
          </w:r>
          <w:r w:rsidR="00D14A32">
            <w:rPr>
              <w:sz w:val="28"/>
            </w:rPr>
            <w:t>где были реализованы методы для расчёта конкретного числа в прогрессии.</w:t>
          </w:r>
        </w:p>
        <w:p w:rsidR="00D14A32" w:rsidRDefault="00D14A32" w:rsidP="00D14A32">
          <w:pPr>
            <w:keepNext/>
            <w:ind w:left="360"/>
          </w:pPr>
          <w:r w:rsidRPr="00D14A32">
            <w:rPr>
              <w:lang w:val="en-US"/>
            </w:rPr>
            <w:drawing>
              <wp:inline distT="0" distB="0" distL="0" distR="0" wp14:anchorId="75307A14" wp14:editId="21DEE672">
                <wp:extent cx="4914900" cy="3263900"/>
                <wp:effectExtent l="0" t="0" r="0" b="0"/>
                <wp:docPr id="25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900" cy="326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4A32" w:rsidRDefault="00D14A32" w:rsidP="00D14A32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>
            <w:rPr>
              <w:noProof/>
            </w:rPr>
            <w:t>24</w:t>
          </w:r>
          <w:r>
            <w:fldChar w:fldCharType="end"/>
          </w:r>
          <w:r>
            <w:t xml:space="preserve"> – класс </w:t>
          </w:r>
          <w:proofErr w:type="spellStart"/>
          <w:r>
            <w:rPr>
              <w:lang w:val="en-US"/>
            </w:rPr>
            <w:t>ArithmeticProgression</w:t>
          </w:r>
          <w:proofErr w:type="spellEnd"/>
        </w:p>
        <w:p w:rsidR="00D14A32" w:rsidRDefault="00D14A32" w:rsidP="00D14A32">
          <w:pPr>
            <w:keepNext/>
          </w:pPr>
          <w:r w:rsidRPr="00D14A32">
            <w:rPr>
              <w:lang w:val="en-US"/>
            </w:rPr>
            <w:lastRenderedPageBreak/>
            <w:drawing>
              <wp:inline distT="0" distB="0" distL="0" distR="0" wp14:anchorId="3E8D3F33" wp14:editId="5EAD8738">
                <wp:extent cx="5765800" cy="3289300"/>
                <wp:effectExtent l="0" t="0" r="0" b="0"/>
                <wp:docPr id="26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0" cy="328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4A32" w:rsidRDefault="00D14A32" w:rsidP="00D14A32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>
            <w:rPr>
              <w:noProof/>
            </w:rPr>
            <w:t>25</w:t>
          </w:r>
          <w:r>
            <w:fldChar w:fldCharType="end"/>
          </w:r>
          <w:r>
            <w:rPr>
              <w:lang w:val="en-US"/>
            </w:rPr>
            <w:t xml:space="preserve"> – </w:t>
          </w:r>
          <w:r>
            <w:t xml:space="preserve">класс </w:t>
          </w:r>
          <w:proofErr w:type="spellStart"/>
          <w:r>
            <w:rPr>
              <w:lang w:val="en-US"/>
            </w:rPr>
            <w:t>GeometricProgression</w:t>
          </w:r>
          <w:proofErr w:type="spellEnd"/>
        </w:p>
        <w:p w:rsidR="00D14A32" w:rsidRPr="00D14A32" w:rsidRDefault="00D14A32" w:rsidP="00D14A32">
          <w:pPr>
            <w:pStyle w:val="aa"/>
            <w:numPr>
              <w:ilvl w:val="0"/>
              <w:numId w:val="1"/>
            </w:numPr>
          </w:pPr>
          <w:r>
            <w:t xml:space="preserve"> </w:t>
          </w:r>
          <w:r>
            <w:rPr>
              <w:sz w:val="28"/>
            </w:rPr>
            <w:t xml:space="preserve">В классе </w:t>
          </w:r>
          <w:r>
            <w:rPr>
              <w:sz w:val="28"/>
              <w:lang w:val="en-US"/>
            </w:rPr>
            <w:t>program</w:t>
          </w:r>
          <w:r w:rsidRPr="00D14A32">
            <w:rPr>
              <w:sz w:val="28"/>
            </w:rPr>
            <w:t xml:space="preserve"> </w:t>
          </w:r>
          <w:r>
            <w:rPr>
              <w:sz w:val="28"/>
            </w:rPr>
            <w:t>были созданы два объекта этих классов. Программа была протестирована:</w:t>
          </w:r>
        </w:p>
        <w:p w:rsidR="00D14A32" w:rsidRDefault="00D14A32" w:rsidP="00D14A32">
          <w:pPr>
            <w:pStyle w:val="aa"/>
            <w:keepNext/>
          </w:pPr>
          <w:r w:rsidRPr="00D14A32">
            <w:drawing>
              <wp:inline distT="0" distB="0" distL="0" distR="0" wp14:anchorId="56B60DE2" wp14:editId="309FC475">
                <wp:extent cx="6120130" cy="1315720"/>
                <wp:effectExtent l="0" t="0" r="1270" b="5080"/>
                <wp:docPr id="27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31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4A32" w:rsidRDefault="00D14A32" w:rsidP="00D14A32">
          <w:pPr>
            <w:pStyle w:val="ab"/>
            <w:rPr>
              <w:lang w:val="en-US"/>
            </w:rPr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>
            <w:rPr>
              <w:noProof/>
            </w:rPr>
            <w:t>26</w:t>
          </w:r>
          <w:r>
            <w:fldChar w:fldCharType="end"/>
          </w:r>
          <w:r>
            <w:t xml:space="preserve"> – класс </w:t>
          </w:r>
          <w:r>
            <w:rPr>
              <w:lang w:val="en-US"/>
            </w:rPr>
            <w:t>program</w:t>
          </w:r>
        </w:p>
        <w:p w:rsidR="00D14A32" w:rsidRDefault="00D14A32" w:rsidP="00D14A32">
          <w:pPr>
            <w:keepNext/>
          </w:pPr>
          <w:r w:rsidRPr="00D14A32">
            <w:rPr>
              <w:lang w:val="en-US"/>
            </w:rPr>
            <w:drawing>
              <wp:inline distT="0" distB="0" distL="0" distR="0" wp14:anchorId="273EB586" wp14:editId="7D7F730F">
                <wp:extent cx="4546600" cy="673100"/>
                <wp:effectExtent l="0" t="0" r="0" b="0"/>
                <wp:docPr id="28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6600" cy="67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4A32" w:rsidRDefault="00D14A32" w:rsidP="00D14A32">
          <w:pPr>
            <w:pStyle w:val="ab"/>
          </w:pPr>
          <w:r>
            <w:t xml:space="preserve">Рисунок </w:t>
          </w:r>
          <w:r>
            <w:fldChar w:fldCharType="begin"/>
          </w:r>
          <w:r>
            <w:instrText xml:space="preserve"> SEQ Рисунок \* ARABIC </w:instrText>
          </w:r>
          <w:r>
            <w:fldChar w:fldCharType="separate"/>
          </w:r>
          <w:r>
            <w:rPr>
              <w:noProof/>
            </w:rPr>
            <w:t>27</w:t>
          </w:r>
          <w:r>
            <w:fldChar w:fldCharType="end"/>
          </w:r>
          <w:r>
            <w:rPr>
              <w:lang w:val="en-US"/>
            </w:rPr>
            <w:t xml:space="preserve"> – </w:t>
          </w:r>
          <w:r>
            <w:t>вывод программы</w:t>
          </w:r>
        </w:p>
        <w:p w:rsidR="00D14A32" w:rsidRDefault="00D14A32" w:rsidP="00D14A32"/>
        <w:p w:rsidR="00D14A32" w:rsidRDefault="00D14A32" w:rsidP="00D14A32"/>
        <w:p w:rsidR="00D14A32" w:rsidRPr="00D14A32" w:rsidRDefault="00D14A32" w:rsidP="00D14A32"/>
        <w:p w:rsidR="00825953" w:rsidRPr="00104153" w:rsidRDefault="007A29CD" w:rsidP="00104153">
          <w:pPr>
            <w:tabs>
              <w:tab w:val="left" w:pos="4110"/>
            </w:tabs>
            <w:spacing w:after="600" w:line="240" w:lineRule="auto"/>
            <w:ind w:left="360"/>
            <w:outlineLvl w:val="0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:rsidR="00533DF4" w:rsidRDefault="00533DF4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33DF4" w:rsidRDefault="00533DF4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bookmarkStart w:id="0" w:name="_GoBack"/>
      <w:bookmarkEnd w:id="0"/>
    </w:p>
    <w:p w:rsidR="00825953" w:rsidRPr="00D736DF" w:rsidRDefault="007A29CD" w:rsidP="007C7E06">
      <w:pPr>
        <w:tabs>
          <w:tab w:val="left" w:pos="4095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C159535A3A98F047B7E7E4F08C8F9C28"/>
          </w:placeholder>
        </w:sdtPr>
        <w:sdtEndPr/>
        <w:sdtContent>
          <w:r w:rsidR="00533DF4">
            <w:rPr>
              <w:rFonts w:ascii="Times New Roman" w:hAnsi="Times New Roman" w:cs="Times New Roman"/>
              <w:sz w:val="28"/>
              <w:szCs w:val="24"/>
            </w:rPr>
            <w:t>Таким образом, были изучены различные виды отношений между классами, были изучены абстрактные классы и методы, а также виртуальные методы. Полученные знания были применены на практике для создания программы для расчёта числа прогрессии.</w:t>
          </w:r>
        </w:sdtContent>
      </w:sdt>
    </w:p>
    <w:p w:rsidR="00825953" w:rsidRPr="00D736DF" w:rsidRDefault="001B5B56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87A39ACE6AB7CE4D82268032B1B30B5D"/>
        </w:placeholder>
        <w:showingPlcHdr/>
      </w:sdtPr>
      <w:sdtEndPr/>
      <w:sdtContent>
        <w:p w:rsidR="00825953" w:rsidRPr="00D736DF" w:rsidRDefault="00825953" w:rsidP="00825953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9CD" w:rsidRDefault="007A29CD" w:rsidP="00186C2F">
      <w:pPr>
        <w:spacing w:after="0" w:line="240" w:lineRule="auto"/>
      </w:pPr>
      <w:r>
        <w:separator/>
      </w:r>
    </w:p>
  </w:endnote>
  <w:endnote w:type="continuationSeparator" w:id="0">
    <w:p w:rsidR="007A29CD" w:rsidRDefault="007A29CD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9CD" w:rsidRDefault="007A29CD" w:rsidP="00186C2F">
      <w:pPr>
        <w:spacing w:after="0" w:line="240" w:lineRule="auto"/>
      </w:pPr>
      <w:r>
        <w:separator/>
      </w:r>
    </w:p>
  </w:footnote>
  <w:footnote w:type="continuationSeparator" w:id="0">
    <w:p w:rsidR="007A29CD" w:rsidRDefault="007A29CD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01D"/>
    <w:multiLevelType w:val="hybridMultilevel"/>
    <w:tmpl w:val="93B86BD6"/>
    <w:lvl w:ilvl="0" w:tplc="9A2E78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6"/>
    <w:rsid w:val="000237E0"/>
    <w:rsid w:val="000410EB"/>
    <w:rsid w:val="00104153"/>
    <w:rsid w:val="0010500D"/>
    <w:rsid w:val="00186C2F"/>
    <w:rsid w:val="001B5B56"/>
    <w:rsid w:val="002000B2"/>
    <w:rsid w:val="00227E46"/>
    <w:rsid w:val="002B6CF6"/>
    <w:rsid w:val="002F5AB1"/>
    <w:rsid w:val="00354B37"/>
    <w:rsid w:val="00372D3E"/>
    <w:rsid w:val="00382AEE"/>
    <w:rsid w:val="00533DF4"/>
    <w:rsid w:val="005815F3"/>
    <w:rsid w:val="005C1E15"/>
    <w:rsid w:val="006C5AED"/>
    <w:rsid w:val="00703605"/>
    <w:rsid w:val="007A29CD"/>
    <w:rsid w:val="007C7E06"/>
    <w:rsid w:val="008127EF"/>
    <w:rsid w:val="00825953"/>
    <w:rsid w:val="00897D41"/>
    <w:rsid w:val="009B4D9E"/>
    <w:rsid w:val="00A71023"/>
    <w:rsid w:val="00A8270D"/>
    <w:rsid w:val="00A87C74"/>
    <w:rsid w:val="00B513DB"/>
    <w:rsid w:val="00BC47E2"/>
    <w:rsid w:val="00C96B31"/>
    <w:rsid w:val="00D00D24"/>
    <w:rsid w:val="00D14A32"/>
    <w:rsid w:val="00D20491"/>
    <w:rsid w:val="00D736DF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08DF"/>
  <w15:docId w15:val="{9C6BDECA-E760-7E45-9011-7E49EFF8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2B6CF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B6CF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rdintsevmv/Documents/&#1047;&#1072;&#1085;&#1103;&#1090;&#1080;&#1103;/1%20&#1082;&#1091;&#1088;&#1089;/2%20&#1089;&#1077;&#1084;&#1077;&#1089;&#1090;&#1088;/&#1058;&#1077;&#1093;&#1085;&#1086;&#1083;&#1086;&#1075;&#1080;&#1080;%20&#1087;&#1088;&#1086;&#1075;&#1088;&#1072;&#1084;&#1084;&#1080;&#1088;&#1086;&#1074;&#1072;&#1085;&#1080;&#1103;/&#1055;&#1088;&#1072;&#1082;&#1090;&#1080;&#1095;&#1077;&#1089;&#1082;&#1080;&#1077;%20/Lab02/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DAE701E5FE144B9EED239F1056F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F720A1-3F5F-0842-A243-0DC5A9416EE5}"/>
      </w:docPartPr>
      <w:docPartBody>
        <w:p w:rsidR="00212EDB" w:rsidRDefault="00406215">
          <w:pPr>
            <w:pStyle w:val="4ADAE701E5FE144B9EED239F1056F202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1C3DFFE3484C84CB89D82FD03D8ED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506D3-CC51-2E47-82C9-C0D7F5935643}"/>
      </w:docPartPr>
      <w:docPartBody>
        <w:p w:rsidR="00212EDB" w:rsidRDefault="00406215">
          <w:pPr>
            <w:pStyle w:val="41C3DFFE3484C84CB89D82FD03D8ED5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2BBDA0C473A45546AE4AAB392EC92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612AC-F16D-3C4F-A28A-C71D64E7F220}"/>
      </w:docPartPr>
      <w:docPartBody>
        <w:p w:rsidR="00212EDB" w:rsidRDefault="00406215">
          <w:pPr>
            <w:pStyle w:val="2BBDA0C473A45546AE4AAB392EC9218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09E238E6BE7F2A4EB9C13865D72D3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5731A-B811-9E48-AE96-D5CE014F1DA6}"/>
      </w:docPartPr>
      <w:docPartBody>
        <w:p w:rsidR="00212EDB" w:rsidRDefault="00406215">
          <w:pPr>
            <w:pStyle w:val="09E238E6BE7F2A4EB9C13865D72D333D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1A7BFC57DF2AB04DA7B15640589550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D742B-7314-8D41-9043-78A988726725}"/>
      </w:docPartPr>
      <w:docPartBody>
        <w:p w:rsidR="00212EDB" w:rsidRDefault="00406215">
          <w:pPr>
            <w:pStyle w:val="1A7BFC57DF2AB04DA7B15640589550E1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12E265864B96440A0961E9A74438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2DC47-1DA6-F842-A0E5-EE0FB65391D4}"/>
      </w:docPartPr>
      <w:docPartBody>
        <w:p w:rsidR="00212EDB" w:rsidRDefault="00406215">
          <w:pPr>
            <w:pStyle w:val="C12E265864B96440A0961E9A7443888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7352FF9C2095FC46A98872AE79BA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D33ED-093F-E94C-B1FE-38204F50058D}"/>
      </w:docPartPr>
      <w:docPartBody>
        <w:p w:rsidR="00212EDB" w:rsidRDefault="00406215">
          <w:pPr>
            <w:pStyle w:val="7352FF9C2095FC46A98872AE79BAF547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3D68B401370D6E4D88EF0A032357B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FAA84-2471-D64E-9C90-5126DAD64137}"/>
      </w:docPartPr>
      <w:docPartBody>
        <w:p w:rsidR="00212EDB" w:rsidRDefault="00406215">
          <w:pPr>
            <w:pStyle w:val="3D68B401370D6E4D88EF0A032357BCF9"/>
          </w:pPr>
          <w:r>
            <w:rPr>
              <w:rFonts w:cstheme="minorHAnsi"/>
            </w:rPr>
            <w:t>Напишите здесь ход работы</w:t>
          </w:r>
        </w:p>
      </w:docPartBody>
    </w:docPart>
    <w:docPart>
      <w:docPartPr>
        <w:name w:val="C159535A3A98F047B7E7E4F08C8F9C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C73E8-A67B-584B-98C9-F04E4AA5138D}"/>
      </w:docPartPr>
      <w:docPartBody>
        <w:p w:rsidR="00212EDB" w:rsidRDefault="00406215">
          <w:pPr>
            <w:pStyle w:val="C159535A3A98F047B7E7E4F08C8F9C28"/>
          </w:pPr>
          <w:r>
            <w:rPr>
              <w:rFonts w:cstheme="minorHAnsi"/>
            </w:rPr>
            <w:t>Напишите здесь вывод</w:t>
          </w:r>
        </w:p>
      </w:docPartBody>
    </w:docPart>
    <w:docPart>
      <w:docPartPr>
        <w:name w:val="87A39ACE6AB7CE4D82268032B1B30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6D1A-C124-C54D-AD79-8D24CEA44927}"/>
      </w:docPartPr>
      <w:docPartBody>
        <w:p w:rsidR="00212EDB" w:rsidRDefault="00406215">
          <w:pPr>
            <w:pStyle w:val="87A39ACE6AB7CE4D82268032B1B30B5D"/>
          </w:pPr>
          <w:r>
            <w:rPr>
              <w:rFonts w:cstheme="minorHAnsi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15"/>
    <w:rsid w:val="00202057"/>
    <w:rsid w:val="00212EDB"/>
    <w:rsid w:val="0040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DAE701E5FE144B9EED239F1056F202">
    <w:name w:val="4ADAE701E5FE144B9EED239F1056F202"/>
  </w:style>
  <w:style w:type="paragraph" w:customStyle="1" w:styleId="41C3DFFE3484C84CB89D82FD03D8ED5C">
    <w:name w:val="41C3DFFE3484C84CB89D82FD03D8ED5C"/>
  </w:style>
  <w:style w:type="paragraph" w:customStyle="1" w:styleId="2BBDA0C473A45546AE4AAB392EC92186">
    <w:name w:val="2BBDA0C473A45546AE4AAB392EC92186"/>
  </w:style>
  <w:style w:type="paragraph" w:customStyle="1" w:styleId="09E238E6BE7F2A4EB9C13865D72D333D">
    <w:name w:val="09E238E6BE7F2A4EB9C13865D72D333D"/>
  </w:style>
  <w:style w:type="paragraph" w:customStyle="1" w:styleId="A0447C416BFFE04F8EF3A1E2CDECCB56">
    <w:name w:val="A0447C416BFFE04F8EF3A1E2CDECCB56"/>
  </w:style>
  <w:style w:type="paragraph" w:customStyle="1" w:styleId="1A7BFC57DF2AB04DA7B15640589550E1">
    <w:name w:val="1A7BFC57DF2AB04DA7B15640589550E1"/>
  </w:style>
  <w:style w:type="paragraph" w:customStyle="1" w:styleId="C12E265864B96440A0961E9A7443888A">
    <w:name w:val="C12E265864B96440A0961E9A7443888A"/>
  </w:style>
  <w:style w:type="paragraph" w:customStyle="1" w:styleId="7352FF9C2095FC46A98872AE79BAF547">
    <w:name w:val="7352FF9C2095FC46A98872AE79BAF547"/>
  </w:style>
  <w:style w:type="paragraph" w:customStyle="1" w:styleId="3D68B401370D6E4D88EF0A032357BCF9">
    <w:name w:val="3D68B401370D6E4D88EF0A032357BCF9"/>
  </w:style>
  <w:style w:type="paragraph" w:customStyle="1" w:styleId="C159535A3A98F047B7E7E4F08C8F9C28">
    <w:name w:val="C159535A3A98F047B7E7E4F08C8F9C28"/>
  </w:style>
  <w:style w:type="paragraph" w:customStyle="1" w:styleId="87A39ACE6AB7CE4D82268032B1B30B5D">
    <w:name w:val="87A39ACE6AB7CE4D82268032B1B30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AB4F8-635A-0C4E-825F-E0F78F0E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24</TotalTime>
  <Pages>11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Microsoft Office</cp:lastModifiedBy>
  <cp:revision>4</cp:revision>
  <dcterms:created xsi:type="dcterms:W3CDTF">2019-02-20T22:12:00Z</dcterms:created>
  <dcterms:modified xsi:type="dcterms:W3CDTF">2019-05-10T23:24:00Z</dcterms:modified>
</cp:coreProperties>
</file>