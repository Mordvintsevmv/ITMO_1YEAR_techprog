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AB1" w:rsidRPr="00D736DF" w:rsidRDefault="002F5AB1" w:rsidP="002F5AB1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AB1" w:rsidRPr="00D736DF" w:rsidRDefault="002F5AB1" w:rsidP="002F5AB1">
      <w:pPr>
        <w:spacing w:after="0"/>
        <w:rPr>
          <w:rFonts w:ascii="Times New Roman" w:hAnsi="Times New Roman" w:cs="Times New Roman"/>
        </w:rPr>
      </w:pPr>
    </w:p>
    <w:p w:rsidR="002F5AB1" w:rsidRPr="00D736DF" w:rsidRDefault="002F5AB1" w:rsidP="002F5AB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2F5AB1" w:rsidRPr="00D736DF" w:rsidRDefault="002F5AB1" w:rsidP="002F5AB1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Кафедра программных систем</w:t>
      </w:r>
    </w:p>
    <w:p w:rsidR="00F37F19" w:rsidRPr="00D736DF" w:rsidRDefault="000410EB" w:rsidP="000410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4ADAE701E5FE144B9EED239F1056F202"/>
          </w:placeholder>
        </w:sdtPr>
        <w:sdtEndPr/>
        <w:sdtContent>
          <w:r w:rsidR="007C7E06">
            <w:rPr>
              <w:rFonts w:ascii="Times New Roman" w:hAnsi="Times New Roman" w:cs="Times New Roman"/>
              <w:b/>
              <w:sz w:val="32"/>
              <w:szCs w:val="32"/>
            </w:rPr>
            <w:t>№</w:t>
          </w:r>
          <w:r w:rsidR="002F0B2E">
            <w:rPr>
              <w:rFonts w:ascii="Times New Roman" w:hAnsi="Times New Roman" w:cs="Times New Roman"/>
              <w:b/>
              <w:sz w:val="32"/>
              <w:szCs w:val="32"/>
            </w:rPr>
            <w:t>8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41C3DFFE3484C84CB89D82FD03D8ED5C"/>
        </w:placeholder>
      </w:sdtPr>
      <w:sdtEndPr/>
      <w:sdtContent>
        <w:p w:rsidR="00F37F19" w:rsidRPr="00D736DF" w:rsidRDefault="002F0B2E" w:rsidP="005815F3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Использование интерфейсов при реализации</w:t>
          </w:r>
          <w:r w:rsidR="00D20491">
            <w:rPr>
              <w:rFonts w:ascii="Times New Roman" w:hAnsi="Times New Roman" w:cs="Times New Roman"/>
              <w:b/>
              <w:sz w:val="40"/>
              <w:szCs w:val="40"/>
            </w:rPr>
            <w:t xml:space="preserve"> иерархии классов</w:t>
          </w:r>
        </w:p>
      </w:sdtContent>
    </w:sdt>
    <w:p w:rsidR="005815F3" w:rsidRPr="00D736DF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2BBDA0C473A45546AE4AAB392EC92186"/>
          </w:placeholder>
        </w:sdtPr>
        <w:sdtEndPr/>
        <w:sdtContent>
          <w:r w:rsidR="007C7E06">
            <w:rPr>
              <w:rFonts w:ascii="Times New Roman" w:hAnsi="Times New Roman" w:cs="Times New Roman"/>
              <w:sz w:val="28"/>
              <w:szCs w:val="28"/>
            </w:rPr>
            <w:t>Мордвинцев</w:t>
          </w:r>
        </w:sdtContent>
      </w:sdt>
    </w:p>
    <w:p w:rsidR="005815F3" w:rsidRPr="00D736DF" w:rsidRDefault="00321562" w:rsidP="00581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09E238E6BE7F2A4EB9C13865D72D333D"/>
          </w:placeholder>
        </w:sdtPr>
        <w:sdtEndPr/>
        <w:sdtContent>
          <w:r w:rsidR="007C7E06">
            <w:rPr>
              <w:rFonts w:ascii="Times New Roman" w:hAnsi="Times New Roman" w:cs="Times New Roman"/>
              <w:sz w:val="28"/>
              <w:szCs w:val="28"/>
            </w:rPr>
            <w:t>Максим Витальевич</w:t>
          </w:r>
        </w:sdtContent>
      </w:sdt>
    </w:p>
    <w:p w:rsidR="005815F3" w:rsidRPr="00D736DF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1A7BFC57DF2AB04DA7B15640589550E1"/>
          </w:placeholder>
        </w:sdtPr>
        <w:sdtEndPr/>
        <w:sdtContent>
          <w:r w:rsidR="007C7E06"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="007C7E06" w:rsidRPr="00243F8F"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:rsidR="000410EB" w:rsidRPr="00D736DF" w:rsidRDefault="000410EB" w:rsidP="00B513D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B513DB" w:rsidRPr="00D736DF">
        <w:rPr>
          <w:rFonts w:ascii="Times New Roman" w:hAnsi="Times New Roman" w:cs="Times New Roman"/>
          <w:sz w:val="28"/>
          <w:szCs w:val="28"/>
        </w:rPr>
        <w:t>Казанова П.П.</w:t>
      </w: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10EB" w:rsidRPr="00D736DF" w:rsidRDefault="000410EB" w:rsidP="007C7E06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71023" w:rsidRPr="00D736DF" w:rsidRDefault="00321562" w:rsidP="00A71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C12E265864B96440A0961E9A7443888A"/>
          </w:placeholder>
        </w:sdtPr>
        <w:sdtEndPr/>
        <w:sdtContent>
          <w:r w:rsidR="00354B37" w:rsidRPr="00D736DF">
            <w:rPr>
              <w:rFonts w:ascii="Times New Roman" w:hAnsi="Times New Roman" w:cs="Times New Roman"/>
              <w:sz w:val="28"/>
              <w:szCs w:val="28"/>
            </w:rPr>
            <w:t>201</w:t>
          </w:r>
          <w:r w:rsidR="007C7E06" w:rsidRPr="00E15AC7">
            <w:rPr>
              <w:rFonts w:ascii="Times New Roman" w:hAnsi="Times New Roman" w:cs="Times New Roman"/>
              <w:sz w:val="28"/>
              <w:szCs w:val="28"/>
            </w:rPr>
            <w:t>9</w:t>
          </w:r>
        </w:sdtContent>
      </w:sdt>
    </w:p>
    <w:p w:rsidR="00A71023" w:rsidRPr="00D736DF" w:rsidRDefault="000410EB" w:rsidP="007C7E06">
      <w:pPr>
        <w:pageBreakBefore/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825953" w:rsidRPr="00D736DF" w:rsidRDefault="00321562" w:rsidP="007C7E06">
      <w:pPr>
        <w:tabs>
          <w:tab w:val="left" w:pos="3600"/>
        </w:tabs>
        <w:spacing w:after="600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7352FF9C2095FC46A98872AE79BAF547"/>
          </w:placeholder>
        </w:sdtPr>
        <w:sdtEndPr/>
        <w:sdtContent>
          <w:r w:rsidR="00243F8F">
            <w:rPr>
              <w:rFonts w:ascii="Times New Roman" w:hAnsi="Times New Roman" w:cs="Times New Roman"/>
              <w:sz w:val="28"/>
              <w:szCs w:val="24"/>
            </w:rPr>
            <w:t xml:space="preserve">Изучить </w:t>
          </w:r>
          <w:r w:rsidR="009F0535">
            <w:rPr>
              <w:rFonts w:ascii="Times New Roman" w:hAnsi="Times New Roman" w:cs="Times New Roman"/>
              <w:sz w:val="28"/>
              <w:szCs w:val="24"/>
            </w:rPr>
            <w:t>возможности использования интерфейсов при реализации классов.</w:t>
          </w:r>
        </w:sdtContent>
      </w:sdt>
    </w:p>
    <w:p w:rsidR="00825953" w:rsidRPr="00D736DF" w:rsidRDefault="000410EB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id w:val="-239786831"/>
        <w:placeholder>
          <w:docPart w:val="3D68B401370D6E4D88EF0A032357BCF9"/>
        </w:placeholder>
      </w:sdtPr>
      <w:sdtEndPr/>
      <w:sdtContent>
        <w:p w:rsidR="009F0535" w:rsidRDefault="009F0535" w:rsidP="009F0535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 w:rsidRPr="009F0535">
            <w:rPr>
              <w:rFonts w:ascii="Times New Roman" w:hAnsi="Times New Roman" w:cs="Times New Roman"/>
              <w:sz w:val="28"/>
              <w:szCs w:val="24"/>
            </w:rPr>
            <w:t>Было создано два интерфейса (</w:t>
          </w:r>
          <w:proofErr w:type="spellStart"/>
          <w:r w:rsidRPr="009F0535">
            <w:rPr>
              <w:rFonts w:ascii="Times New Roman" w:hAnsi="Times New Roman" w:cs="Times New Roman"/>
              <w:sz w:val="28"/>
              <w:szCs w:val="24"/>
              <w:lang w:val="en-US"/>
            </w:rPr>
            <w:t>IPr</w:t>
          </w:r>
          <w:proofErr w:type="spellEnd"/>
          <w:r w:rsidRPr="009F0535">
            <w:rPr>
              <w:rFonts w:ascii="Times New Roman" w:hAnsi="Times New Roman" w:cs="Times New Roman"/>
              <w:sz w:val="28"/>
              <w:szCs w:val="24"/>
            </w:rPr>
            <w:t xml:space="preserve">, </w:t>
          </w:r>
          <w:proofErr w:type="spellStart"/>
          <w:r w:rsidRPr="009F0535">
            <w:rPr>
              <w:rFonts w:ascii="Times New Roman" w:hAnsi="Times New Roman" w:cs="Times New Roman"/>
              <w:sz w:val="28"/>
              <w:szCs w:val="24"/>
              <w:lang w:val="en-US"/>
            </w:rPr>
            <w:t>IPubs</w:t>
          </w:r>
          <w:proofErr w:type="spellEnd"/>
          <w:r w:rsidRPr="009F0535">
            <w:rPr>
              <w:rFonts w:ascii="Times New Roman" w:hAnsi="Times New Roman" w:cs="Times New Roman"/>
              <w:sz w:val="28"/>
              <w:szCs w:val="24"/>
            </w:rPr>
            <w:t>):</w:t>
          </w:r>
        </w:p>
        <w:p w:rsidR="009F0535" w:rsidRDefault="009F0535" w:rsidP="009F0535">
          <w:pPr>
            <w:pStyle w:val="aa"/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</w:p>
        <w:p w:rsidR="009F0535" w:rsidRDefault="009F0535" w:rsidP="009F0535">
          <w:pPr>
            <w:pStyle w:val="aa"/>
            <w:keepNext/>
            <w:tabs>
              <w:tab w:val="left" w:pos="4110"/>
            </w:tabs>
            <w:spacing w:after="600" w:line="240" w:lineRule="auto"/>
            <w:outlineLvl w:val="0"/>
          </w:pPr>
          <w:r w:rsidRPr="009F0535">
            <w:rPr>
              <w:rFonts w:ascii="Times New Roman" w:hAnsi="Times New Roman" w:cs="Times New Roman"/>
              <w:noProof/>
              <w:sz w:val="28"/>
              <w:szCs w:val="24"/>
            </w:rPr>
            <w:drawing>
              <wp:inline distT="0" distB="0" distL="0" distR="0" wp14:anchorId="2A9C8502" wp14:editId="1CDFD2AD">
                <wp:extent cx="3162300" cy="10160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2300" cy="10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0535" w:rsidRDefault="009F0535" w:rsidP="009F0535">
          <w:pPr>
            <w:pStyle w:val="ab"/>
            <w:rPr>
              <w:lang w:val="en-US"/>
            </w:rPr>
          </w:pPr>
          <w:r>
            <w:t xml:space="preserve">Рисунок </w:t>
          </w:r>
          <w:r w:rsidR="00321562">
            <w:rPr>
              <w:noProof/>
            </w:rPr>
            <w:fldChar w:fldCharType="begin"/>
          </w:r>
          <w:r w:rsidR="00321562">
            <w:rPr>
              <w:noProof/>
            </w:rPr>
            <w:instrText xml:space="preserve"> SEQ Рисунок \* ARABIC </w:instrText>
          </w:r>
          <w:r w:rsidR="00321562">
            <w:rPr>
              <w:noProof/>
            </w:rPr>
            <w:fldChar w:fldCharType="separate"/>
          </w:r>
          <w:r w:rsidR="00880E93">
            <w:rPr>
              <w:noProof/>
            </w:rPr>
            <w:t>1</w:t>
          </w:r>
          <w:r w:rsidR="00321562">
            <w:rPr>
              <w:noProof/>
            </w:rPr>
            <w:fldChar w:fldCharType="end"/>
          </w:r>
          <w:r>
            <w:rPr>
              <w:lang w:val="en-US"/>
            </w:rPr>
            <w:t xml:space="preserve">- </w:t>
          </w:r>
          <w:r>
            <w:t xml:space="preserve">интерфейс </w:t>
          </w:r>
          <w:proofErr w:type="spellStart"/>
          <w:r>
            <w:rPr>
              <w:lang w:val="en-US"/>
            </w:rPr>
            <w:t>IPr</w:t>
          </w:r>
          <w:proofErr w:type="spellEnd"/>
        </w:p>
        <w:p w:rsidR="009F0535" w:rsidRDefault="009F0535" w:rsidP="009F0535">
          <w:pPr>
            <w:keepNext/>
          </w:pPr>
          <w:r w:rsidRPr="009F0535">
            <w:rPr>
              <w:noProof/>
              <w:lang w:val="en-US"/>
            </w:rPr>
            <w:drawing>
              <wp:inline distT="0" distB="0" distL="0" distR="0" wp14:anchorId="283C3B38" wp14:editId="29691D52">
                <wp:extent cx="2895600" cy="118110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0" cy="1181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0535" w:rsidRDefault="009F0535" w:rsidP="009F0535">
          <w:pPr>
            <w:pStyle w:val="ab"/>
            <w:rPr>
              <w:lang w:val="en-US"/>
            </w:rPr>
          </w:pPr>
          <w:r>
            <w:t xml:space="preserve">Рисунок </w:t>
          </w:r>
          <w:r w:rsidR="00321562">
            <w:rPr>
              <w:noProof/>
            </w:rPr>
            <w:fldChar w:fldCharType="begin"/>
          </w:r>
          <w:r w:rsidR="00321562">
            <w:rPr>
              <w:noProof/>
            </w:rPr>
            <w:instrText xml:space="preserve"> SEQ Рисунок \* ARABIC </w:instrText>
          </w:r>
          <w:r w:rsidR="00321562">
            <w:rPr>
              <w:noProof/>
            </w:rPr>
            <w:fldChar w:fldCharType="separate"/>
          </w:r>
          <w:r w:rsidR="00880E93">
            <w:rPr>
              <w:noProof/>
            </w:rPr>
            <w:t>2</w:t>
          </w:r>
          <w:r w:rsidR="00321562">
            <w:rPr>
              <w:noProof/>
            </w:rPr>
            <w:fldChar w:fldCharType="end"/>
          </w:r>
          <w:r>
            <w:rPr>
              <w:lang w:val="en-US"/>
            </w:rPr>
            <w:t xml:space="preserve"> – </w:t>
          </w:r>
          <w:r>
            <w:t xml:space="preserve">интерфейс </w:t>
          </w:r>
          <w:proofErr w:type="spellStart"/>
          <w:r>
            <w:rPr>
              <w:lang w:val="en-US"/>
            </w:rPr>
            <w:t>IPubs</w:t>
          </w:r>
          <w:proofErr w:type="spellEnd"/>
        </w:p>
        <w:p w:rsidR="009F0535" w:rsidRDefault="009F0535" w:rsidP="009F0535">
          <w:pPr>
            <w:pStyle w:val="aa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Методы интерфейсов были реализованы в классах </w:t>
          </w:r>
          <w:r>
            <w:rPr>
              <w:rFonts w:ascii="Times New Roman" w:hAnsi="Times New Roman" w:cs="Times New Roman"/>
              <w:sz w:val="28"/>
              <w:lang w:val="en-US"/>
            </w:rPr>
            <w:t>Book</w:t>
          </w:r>
          <w:r w:rsidRPr="009F0535">
            <w:rPr>
              <w:rFonts w:ascii="Times New Roman" w:hAnsi="Times New Roman" w:cs="Times New Roman"/>
              <w:sz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</w:rPr>
            <w:t xml:space="preserve">и </w:t>
          </w:r>
          <w:r>
            <w:rPr>
              <w:rFonts w:ascii="Times New Roman" w:hAnsi="Times New Roman" w:cs="Times New Roman"/>
              <w:sz w:val="28"/>
              <w:lang w:val="en-US"/>
            </w:rPr>
            <w:t>Magazine</w:t>
          </w:r>
          <w:r w:rsidRPr="009F0535">
            <w:rPr>
              <w:rFonts w:ascii="Times New Roman" w:hAnsi="Times New Roman" w:cs="Times New Roman"/>
              <w:sz w:val="28"/>
            </w:rPr>
            <w:t>.</w:t>
          </w:r>
          <w:r>
            <w:rPr>
              <w:rFonts w:ascii="Times New Roman" w:hAnsi="Times New Roman" w:cs="Times New Roman"/>
              <w:sz w:val="28"/>
            </w:rPr>
            <w:t xml:space="preserve"> Также были добавлены методы для оформления подписки. Был создан один объект класса </w:t>
          </w:r>
          <w:proofErr w:type="gramStart"/>
          <w:r>
            <w:rPr>
              <w:rFonts w:ascii="Times New Roman" w:hAnsi="Times New Roman" w:cs="Times New Roman"/>
              <w:sz w:val="28"/>
              <w:lang w:val="en-US"/>
            </w:rPr>
            <w:t>magazine</w:t>
          </w:r>
          <w:r w:rsidRPr="009F0535">
            <w:rPr>
              <w:rFonts w:ascii="Times New Roman" w:hAnsi="Times New Roman" w:cs="Times New Roman"/>
              <w:sz w:val="28"/>
            </w:rPr>
            <w:t xml:space="preserve">,  </w:t>
          </w:r>
          <w:r>
            <w:rPr>
              <w:rFonts w:ascii="Times New Roman" w:hAnsi="Times New Roman" w:cs="Times New Roman"/>
              <w:sz w:val="28"/>
            </w:rPr>
            <w:t>чтобы</w:t>
          </w:r>
          <w:proofErr w:type="gramEnd"/>
          <w:r>
            <w:rPr>
              <w:rFonts w:ascii="Times New Roman" w:hAnsi="Times New Roman" w:cs="Times New Roman"/>
              <w:sz w:val="28"/>
            </w:rPr>
            <w:t xml:space="preserve"> проверить работу программы:</w:t>
          </w:r>
        </w:p>
        <w:p w:rsidR="009F0535" w:rsidRDefault="009F0535" w:rsidP="009F0535">
          <w:pPr>
            <w:pStyle w:val="aa"/>
            <w:keepNext/>
          </w:pPr>
          <w:r w:rsidRPr="009F0535">
            <w:rPr>
              <w:rFonts w:ascii="Times New Roman" w:hAnsi="Times New Roman" w:cs="Times New Roman"/>
              <w:noProof/>
              <w:sz w:val="28"/>
            </w:rPr>
            <w:drawing>
              <wp:inline distT="0" distB="0" distL="0" distR="0" wp14:anchorId="3B83905A" wp14:editId="6F817F72">
                <wp:extent cx="6120130" cy="752475"/>
                <wp:effectExtent l="0" t="0" r="127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0535" w:rsidRDefault="009F0535" w:rsidP="009F0535">
          <w:pPr>
            <w:pStyle w:val="ab"/>
            <w:rPr>
              <w:lang w:val="en-US"/>
            </w:rPr>
          </w:pPr>
          <w:r>
            <w:t xml:space="preserve">Рисунок </w:t>
          </w:r>
          <w:r w:rsidR="00321562">
            <w:rPr>
              <w:noProof/>
            </w:rPr>
            <w:fldChar w:fldCharType="begin"/>
          </w:r>
          <w:r w:rsidR="00321562">
            <w:rPr>
              <w:noProof/>
            </w:rPr>
            <w:instrText xml:space="preserve"> SEQ Рисунок \* ARABIC </w:instrText>
          </w:r>
          <w:r w:rsidR="00321562">
            <w:rPr>
              <w:noProof/>
            </w:rPr>
            <w:fldChar w:fldCharType="separate"/>
          </w:r>
          <w:r w:rsidR="00880E93">
            <w:rPr>
              <w:noProof/>
            </w:rPr>
            <w:t>3</w:t>
          </w:r>
          <w:r w:rsidR="00321562">
            <w:rPr>
              <w:noProof/>
            </w:rPr>
            <w:fldChar w:fldCharType="end"/>
          </w:r>
          <w:r>
            <w:t xml:space="preserve"> – класс </w:t>
          </w:r>
          <w:r>
            <w:rPr>
              <w:lang w:val="en-US"/>
            </w:rPr>
            <w:t>program</w:t>
          </w:r>
        </w:p>
        <w:p w:rsidR="009F0535" w:rsidRPr="009F0535" w:rsidRDefault="009F0535" w:rsidP="009F0535">
          <w:pPr>
            <w:pStyle w:val="aa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F0535">
            <w:rPr>
              <w:rFonts w:ascii="Times New Roman" w:hAnsi="Times New Roman" w:cs="Times New Roman"/>
              <w:sz w:val="28"/>
              <w:szCs w:val="28"/>
            </w:rPr>
            <w:t>Программа работает без ошибок:</w:t>
          </w:r>
        </w:p>
        <w:p w:rsidR="009F0535" w:rsidRDefault="009F0535" w:rsidP="009F0535">
          <w:pPr>
            <w:pStyle w:val="aa"/>
            <w:keepNext/>
          </w:pPr>
          <w:r w:rsidRPr="009F0535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lastRenderedPageBreak/>
            <w:drawing>
              <wp:inline distT="0" distB="0" distL="0" distR="0" wp14:anchorId="0E673963" wp14:editId="190D7EC3">
                <wp:extent cx="2781300" cy="378460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1300" cy="378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0535" w:rsidRDefault="009F0535" w:rsidP="009F0535">
          <w:pPr>
            <w:pStyle w:val="ab"/>
          </w:pPr>
          <w:r>
            <w:t xml:space="preserve">Рисунок </w:t>
          </w:r>
          <w:r w:rsidR="00321562">
            <w:rPr>
              <w:noProof/>
            </w:rPr>
            <w:fldChar w:fldCharType="begin"/>
          </w:r>
          <w:r w:rsidR="00321562">
            <w:rPr>
              <w:noProof/>
            </w:rPr>
            <w:instrText xml:space="preserve"> SEQ Рисунок \* ARABIC </w:instrText>
          </w:r>
          <w:r w:rsidR="00321562">
            <w:rPr>
              <w:noProof/>
            </w:rPr>
            <w:fldChar w:fldCharType="separate"/>
          </w:r>
          <w:r w:rsidR="00880E93">
            <w:rPr>
              <w:noProof/>
            </w:rPr>
            <w:t>4</w:t>
          </w:r>
          <w:r w:rsidR="00321562">
            <w:rPr>
              <w:noProof/>
            </w:rPr>
            <w:fldChar w:fldCharType="end"/>
          </w:r>
          <w:r>
            <w:rPr>
              <w:lang w:val="en-US"/>
            </w:rPr>
            <w:t xml:space="preserve"> – </w:t>
          </w:r>
          <w:r>
            <w:t>вывод программы</w:t>
          </w:r>
        </w:p>
        <w:p w:rsidR="009F0535" w:rsidRPr="009F0535" w:rsidRDefault="009F0535" w:rsidP="009F0535">
          <w:pPr>
            <w:pStyle w:val="aa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</w:rPr>
          </w:pPr>
          <w:r w:rsidRPr="009F0535">
            <w:rPr>
              <w:rFonts w:ascii="Times New Roman" w:hAnsi="Times New Roman" w:cs="Times New Roman"/>
              <w:sz w:val="28"/>
            </w:rPr>
            <w:t xml:space="preserve">В классе </w:t>
          </w:r>
          <w:r w:rsidRPr="009F0535">
            <w:rPr>
              <w:rFonts w:ascii="Times New Roman" w:hAnsi="Times New Roman" w:cs="Times New Roman"/>
              <w:sz w:val="28"/>
              <w:lang w:val="en-US"/>
            </w:rPr>
            <w:t>Item</w:t>
          </w:r>
          <w:r w:rsidRPr="009F0535">
            <w:rPr>
              <w:rFonts w:ascii="Times New Roman" w:hAnsi="Times New Roman" w:cs="Times New Roman"/>
              <w:sz w:val="28"/>
            </w:rPr>
            <w:t xml:space="preserve"> был реализован метод интерфейса </w:t>
          </w:r>
          <w:proofErr w:type="spellStart"/>
          <w:r w:rsidRPr="009F0535">
            <w:rPr>
              <w:rFonts w:ascii="Times New Roman" w:hAnsi="Times New Roman" w:cs="Times New Roman"/>
              <w:sz w:val="28"/>
              <w:lang w:val="en-US"/>
            </w:rPr>
            <w:t>Icomparable</w:t>
          </w:r>
          <w:proofErr w:type="spellEnd"/>
          <w:r w:rsidRPr="009F0535">
            <w:rPr>
              <w:rFonts w:ascii="Times New Roman" w:hAnsi="Times New Roman" w:cs="Times New Roman"/>
              <w:sz w:val="28"/>
            </w:rPr>
            <w:t xml:space="preserve">: </w:t>
          </w:r>
        </w:p>
        <w:p w:rsidR="00F345B5" w:rsidRDefault="009F0535" w:rsidP="00F345B5">
          <w:pPr>
            <w:pStyle w:val="aa"/>
            <w:keepNext/>
          </w:pPr>
          <w:r w:rsidRPr="009F0535">
            <w:rPr>
              <w:noProof/>
            </w:rPr>
            <w:drawing>
              <wp:inline distT="0" distB="0" distL="0" distR="0" wp14:anchorId="3953924D" wp14:editId="34416053">
                <wp:extent cx="5359400" cy="1930400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9400" cy="193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0535" w:rsidRDefault="00F345B5" w:rsidP="00F345B5">
          <w:pPr>
            <w:pStyle w:val="ab"/>
            <w:rPr>
              <w:lang w:val="en-US"/>
            </w:rPr>
          </w:pPr>
          <w:r>
            <w:t xml:space="preserve">Рисунок </w:t>
          </w:r>
          <w:r w:rsidR="00321562">
            <w:rPr>
              <w:noProof/>
            </w:rPr>
            <w:fldChar w:fldCharType="begin"/>
          </w:r>
          <w:r w:rsidR="00321562">
            <w:rPr>
              <w:noProof/>
            </w:rPr>
            <w:instrText xml:space="preserve"> SEQ Рисунок \* ARABIC </w:instrText>
          </w:r>
          <w:r w:rsidR="00321562">
            <w:rPr>
              <w:noProof/>
            </w:rPr>
            <w:fldChar w:fldCharType="separate"/>
          </w:r>
          <w:r w:rsidR="00880E93">
            <w:rPr>
              <w:noProof/>
            </w:rPr>
            <w:t>5</w:t>
          </w:r>
          <w:r w:rsidR="00321562">
            <w:rPr>
              <w:noProof/>
            </w:rPr>
            <w:fldChar w:fldCharType="end"/>
          </w:r>
          <w:r>
            <w:rPr>
              <w:lang w:val="en-US"/>
            </w:rPr>
            <w:t xml:space="preserve"> – </w:t>
          </w:r>
          <w:r>
            <w:t xml:space="preserve">класс </w:t>
          </w:r>
          <w:r>
            <w:rPr>
              <w:lang w:val="en-US"/>
            </w:rPr>
            <w:t>Item</w:t>
          </w:r>
        </w:p>
        <w:p w:rsidR="00F345B5" w:rsidRDefault="00F345B5" w:rsidP="00F345B5">
          <w:pPr>
            <w:pStyle w:val="aa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F345B5">
            <w:rPr>
              <w:rFonts w:ascii="Times New Roman" w:hAnsi="Times New Roman" w:cs="Times New Roman"/>
              <w:sz w:val="28"/>
              <w:szCs w:val="28"/>
            </w:rPr>
            <w:t xml:space="preserve">Были созданы несколько объектов классов </w:t>
          </w:r>
          <w:r w:rsidRPr="00F345B5">
            <w:rPr>
              <w:rFonts w:ascii="Times New Roman" w:hAnsi="Times New Roman" w:cs="Times New Roman"/>
              <w:sz w:val="28"/>
              <w:szCs w:val="28"/>
              <w:lang w:val="en-US"/>
            </w:rPr>
            <w:t>Book</w:t>
          </w:r>
          <w:r w:rsidRPr="00F345B5">
            <w:rPr>
              <w:rFonts w:ascii="Times New Roman" w:hAnsi="Times New Roman" w:cs="Times New Roman"/>
              <w:sz w:val="28"/>
              <w:szCs w:val="28"/>
            </w:rPr>
            <w:t xml:space="preserve"> и </w:t>
          </w:r>
          <w:r w:rsidRPr="00F345B5">
            <w:rPr>
              <w:rFonts w:ascii="Times New Roman" w:hAnsi="Times New Roman" w:cs="Times New Roman"/>
              <w:sz w:val="28"/>
              <w:szCs w:val="28"/>
              <w:lang w:val="en-US"/>
            </w:rPr>
            <w:t>Magazine</w:t>
          </w:r>
          <w:r w:rsidRPr="00F345B5">
            <w:rPr>
              <w:rFonts w:ascii="Times New Roman" w:hAnsi="Times New Roman" w:cs="Times New Roman"/>
              <w:sz w:val="28"/>
              <w:szCs w:val="28"/>
            </w:rPr>
            <w:t xml:space="preserve">. Далее был создан список из этих объектов, которые позже были отсортированы по номеру. Элементы списка были выведены на экран. </w:t>
          </w:r>
        </w:p>
        <w:p w:rsidR="00F345B5" w:rsidRDefault="00F345B5" w:rsidP="00F345B5">
          <w:pPr>
            <w:pStyle w:val="aa"/>
            <w:keepNext/>
          </w:pPr>
          <w:r w:rsidRPr="00F345B5">
            <w:rPr>
              <w:rFonts w:ascii="Times New Roman" w:hAnsi="Times New Roman" w:cs="Times New Roman"/>
              <w:noProof/>
              <w:sz w:val="28"/>
              <w:szCs w:val="28"/>
            </w:rPr>
            <w:lastRenderedPageBreak/>
            <w:drawing>
              <wp:inline distT="0" distB="0" distL="0" distR="0" wp14:anchorId="1FB2055B" wp14:editId="5AE9F921">
                <wp:extent cx="6120130" cy="2867025"/>
                <wp:effectExtent l="0" t="0" r="1270" b="3175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2867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345B5" w:rsidRDefault="00F345B5" w:rsidP="00F345B5">
          <w:pPr>
            <w:pStyle w:val="ab"/>
            <w:rPr>
              <w:lang w:val="en-US"/>
            </w:rPr>
          </w:pPr>
          <w:r>
            <w:t xml:space="preserve">Рисунок </w:t>
          </w:r>
          <w:r w:rsidR="00321562">
            <w:rPr>
              <w:noProof/>
            </w:rPr>
            <w:fldChar w:fldCharType="begin"/>
          </w:r>
          <w:r w:rsidR="00321562">
            <w:rPr>
              <w:noProof/>
            </w:rPr>
            <w:instrText xml:space="preserve"> SEQ Рисунок \* ARABIC </w:instrText>
          </w:r>
          <w:r w:rsidR="00321562">
            <w:rPr>
              <w:noProof/>
            </w:rPr>
            <w:fldChar w:fldCharType="separate"/>
          </w:r>
          <w:r w:rsidR="00880E93">
            <w:rPr>
              <w:noProof/>
            </w:rPr>
            <w:t>6</w:t>
          </w:r>
          <w:r w:rsidR="00321562">
            <w:rPr>
              <w:noProof/>
            </w:rPr>
            <w:fldChar w:fldCharType="end"/>
          </w:r>
          <w:r>
            <w:rPr>
              <w:lang w:val="en-US"/>
            </w:rPr>
            <w:t xml:space="preserve"> – </w:t>
          </w:r>
          <w:r>
            <w:t xml:space="preserve">класс </w:t>
          </w:r>
          <w:r>
            <w:rPr>
              <w:lang w:val="en-US"/>
            </w:rPr>
            <w:t>program</w:t>
          </w:r>
        </w:p>
        <w:p w:rsidR="00F345B5" w:rsidRPr="00F345B5" w:rsidRDefault="00F345B5" w:rsidP="00F345B5">
          <w:pPr>
            <w:pStyle w:val="aa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lang w:val="en-US"/>
            </w:rPr>
          </w:pPr>
          <w:r w:rsidRPr="00F345B5">
            <w:rPr>
              <w:rFonts w:ascii="Times New Roman" w:hAnsi="Times New Roman" w:cs="Times New Roman"/>
              <w:sz w:val="28"/>
            </w:rPr>
            <w:t>Программа работает верно:</w:t>
          </w:r>
        </w:p>
        <w:p w:rsidR="00F345B5" w:rsidRDefault="00F345B5" w:rsidP="00F345B5">
          <w:pPr>
            <w:pStyle w:val="aa"/>
            <w:keepNext/>
          </w:pPr>
          <w:r w:rsidRPr="00F345B5">
            <w:rPr>
              <w:noProof/>
              <w:lang w:val="en-US"/>
            </w:rPr>
            <w:drawing>
              <wp:inline distT="0" distB="0" distL="0" distR="0" wp14:anchorId="4F83F1EE" wp14:editId="54F272DC">
                <wp:extent cx="2664071" cy="5024761"/>
                <wp:effectExtent l="0" t="0" r="3175" b="444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1094" cy="50380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345B5" w:rsidRPr="00F345B5" w:rsidRDefault="00F345B5" w:rsidP="00F345B5">
          <w:pPr>
            <w:pStyle w:val="ab"/>
            <w:rPr>
              <w:lang w:val="en-US"/>
            </w:rPr>
          </w:pPr>
          <w:r>
            <w:t xml:space="preserve">Рисунок </w:t>
          </w:r>
          <w:r w:rsidR="00321562">
            <w:rPr>
              <w:noProof/>
            </w:rPr>
            <w:fldChar w:fldCharType="begin"/>
          </w:r>
          <w:r w:rsidR="00321562">
            <w:rPr>
              <w:noProof/>
            </w:rPr>
            <w:instrText xml:space="preserve"> SEQ Рисунок \* ARABIC </w:instrText>
          </w:r>
          <w:r w:rsidR="00321562">
            <w:rPr>
              <w:noProof/>
            </w:rPr>
            <w:fldChar w:fldCharType="separate"/>
          </w:r>
          <w:r w:rsidR="00880E93">
            <w:rPr>
              <w:noProof/>
            </w:rPr>
            <w:t>7</w:t>
          </w:r>
          <w:r w:rsidR="00321562">
            <w:rPr>
              <w:noProof/>
            </w:rPr>
            <w:fldChar w:fldCharType="end"/>
          </w:r>
          <w:r>
            <w:t xml:space="preserve"> – вывод программы</w:t>
          </w:r>
        </w:p>
        <w:p w:rsidR="00F345B5" w:rsidRDefault="00F345B5" w:rsidP="007C7E06">
          <w:p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</w:p>
        <w:p w:rsidR="00771ECA" w:rsidRDefault="000935EE" w:rsidP="00F345B5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 xml:space="preserve">В классе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Magazine</w:t>
          </w:r>
          <w:r w:rsidRPr="000935EE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была создан делега</w:t>
          </w:r>
          <w:r w:rsidR="00771ECA">
            <w:rPr>
              <w:rFonts w:ascii="Times New Roman" w:hAnsi="Times New Roman" w:cs="Times New Roman"/>
              <w:sz w:val="28"/>
              <w:szCs w:val="24"/>
            </w:rPr>
            <w:t xml:space="preserve">т. Также метод </w:t>
          </w:r>
          <w:r w:rsidR="00771ECA">
            <w:rPr>
              <w:rFonts w:ascii="Times New Roman" w:hAnsi="Times New Roman" w:cs="Times New Roman"/>
              <w:sz w:val="28"/>
              <w:szCs w:val="24"/>
              <w:lang w:val="en-US"/>
            </w:rPr>
            <w:t>Subs</w:t>
          </w:r>
          <w:r w:rsidR="00771ECA" w:rsidRPr="00771ECA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771ECA">
            <w:rPr>
              <w:rFonts w:ascii="Times New Roman" w:hAnsi="Times New Roman" w:cs="Times New Roman"/>
              <w:sz w:val="28"/>
              <w:szCs w:val="24"/>
            </w:rPr>
            <w:t>был дополнен.</w:t>
          </w:r>
        </w:p>
        <w:p w:rsidR="00771ECA" w:rsidRDefault="00771ECA" w:rsidP="00771ECA">
          <w:pPr>
            <w:pStyle w:val="aa"/>
            <w:keepNext/>
            <w:tabs>
              <w:tab w:val="left" w:pos="4110"/>
            </w:tabs>
            <w:spacing w:after="600" w:line="240" w:lineRule="auto"/>
            <w:outlineLvl w:val="0"/>
          </w:pPr>
          <w:r w:rsidRPr="00771ECA">
            <w:rPr>
              <w:rFonts w:ascii="Times New Roman" w:hAnsi="Times New Roman" w:cs="Times New Roman"/>
              <w:noProof/>
              <w:sz w:val="28"/>
              <w:szCs w:val="24"/>
            </w:rPr>
            <w:drawing>
              <wp:inline distT="0" distB="0" distL="0" distR="0" wp14:anchorId="36012C2B" wp14:editId="33FF692A">
                <wp:extent cx="6120130" cy="3257550"/>
                <wp:effectExtent l="0" t="0" r="1270" b="635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3257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1ECA" w:rsidRDefault="00771ECA" w:rsidP="00771ECA">
          <w:pPr>
            <w:pStyle w:val="ab"/>
            <w:rPr>
              <w:lang w:val="en-US"/>
            </w:rPr>
          </w:pPr>
          <w:r>
            <w:t xml:space="preserve">Рисунок </w:t>
          </w:r>
          <w:r w:rsidR="00321562">
            <w:rPr>
              <w:noProof/>
            </w:rPr>
            <w:fldChar w:fldCharType="begin"/>
          </w:r>
          <w:r w:rsidR="00321562">
            <w:rPr>
              <w:noProof/>
            </w:rPr>
            <w:instrText xml:space="preserve"> SEQ Рисунок \* ARABIC </w:instrText>
          </w:r>
          <w:r w:rsidR="00321562">
            <w:rPr>
              <w:noProof/>
            </w:rPr>
            <w:fldChar w:fldCharType="separate"/>
          </w:r>
          <w:r w:rsidR="00880E93">
            <w:rPr>
              <w:noProof/>
            </w:rPr>
            <w:t>8</w:t>
          </w:r>
          <w:r w:rsidR="00321562">
            <w:rPr>
              <w:noProof/>
            </w:rPr>
            <w:fldChar w:fldCharType="end"/>
          </w:r>
          <w:r>
            <w:t xml:space="preserve"> – класс </w:t>
          </w:r>
          <w:r>
            <w:rPr>
              <w:lang w:val="en-US"/>
            </w:rPr>
            <w:t>Magazine</w:t>
          </w:r>
        </w:p>
        <w:p w:rsidR="00771ECA" w:rsidRPr="00771ECA" w:rsidRDefault="00771ECA" w:rsidP="00771ECA">
          <w:pPr>
            <w:pStyle w:val="aa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</w:rPr>
          </w:pPr>
          <w:r w:rsidRPr="00771ECA">
            <w:rPr>
              <w:rFonts w:ascii="Times New Roman" w:hAnsi="Times New Roman" w:cs="Times New Roman"/>
              <w:sz w:val="28"/>
            </w:rPr>
            <w:t xml:space="preserve">Был создан новый класс </w:t>
          </w:r>
          <w:r w:rsidRPr="00771ECA">
            <w:rPr>
              <w:rFonts w:ascii="Times New Roman" w:hAnsi="Times New Roman" w:cs="Times New Roman"/>
              <w:sz w:val="28"/>
              <w:lang w:val="en-US"/>
            </w:rPr>
            <w:t>Audit</w:t>
          </w:r>
          <w:r w:rsidRPr="00771ECA">
            <w:rPr>
              <w:rFonts w:ascii="Times New Roman" w:hAnsi="Times New Roman" w:cs="Times New Roman"/>
              <w:sz w:val="28"/>
            </w:rPr>
            <w:t xml:space="preserve"> для записи данных о подписке в текстовый файл. Были созданы его основные методы.</w:t>
          </w:r>
        </w:p>
        <w:p w:rsidR="00771ECA" w:rsidRDefault="00771ECA" w:rsidP="00771ECA">
          <w:pPr>
            <w:pStyle w:val="aa"/>
            <w:keepNext/>
          </w:pPr>
          <w:r w:rsidRPr="00771ECA">
            <w:rPr>
              <w:noProof/>
            </w:rPr>
            <w:drawing>
              <wp:inline distT="0" distB="0" distL="0" distR="0" wp14:anchorId="3695808B" wp14:editId="7338788D">
                <wp:extent cx="5726097" cy="4208723"/>
                <wp:effectExtent l="0" t="0" r="1905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130" cy="4210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1ECA" w:rsidRPr="00771ECA" w:rsidRDefault="00771ECA" w:rsidP="00771ECA">
          <w:pPr>
            <w:pStyle w:val="ab"/>
            <w:rPr>
              <w:lang w:val="en-US"/>
            </w:rPr>
          </w:pPr>
          <w:r>
            <w:t xml:space="preserve">Рисунок </w:t>
          </w:r>
          <w:r w:rsidR="00321562">
            <w:rPr>
              <w:noProof/>
            </w:rPr>
            <w:fldChar w:fldCharType="begin"/>
          </w:r>
          <w:r w:rsidR="00321562">
            <w:rPr>
              <w:noProof/>
            </w:rPr>
            <w:instrText xml:space="preserve"> SEQ Рисунок \* ARABIC </w:instrText>
          </w:r>
          <w:r w:rsidR="00321562">
            <w:rPr>
              <w:noProof/>
            </w:rPr>
            <w:fldChar w:fldCharType="separate"/>
          </w:r>
          <w:r w:rsidR="00880E93">
            <w:rPr>
              <w:noProof/>
            </w:rPr>
            <w:t>9</w:t>
          </w:r>
          <w:r w:rsidR="00321562">
            <w:rPr>
              <w:noProof/>
            </w:rPr>
            <w:fldChar w:fldCharType="end"/>
          </w:r>
          <w:r>
            <w:t xml:space="preserve"> – класс </w:t>
          </w:r>
          <w:r>
            <w:rPr>
              <w:lang w:val="en-US"/>
            </w:rPr>
            <w:t>Audit</w:t>
          </w:r>
        </w:p>
        <w:p w:rsidR="00771ECA" w:rsidRDefault="00771ECA" w:rsidP="00771ECA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 xml:space="preserve">В классе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program</w:t>
          </w:r>
          <w:r w:rsidRPr="00771ECA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был вызван метод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RunAudit</w:t>
          </w:r>
          <w:proofErr w:type="spellEnd"/>
          <w:r w:rsidRPr="00771ECA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для подписки на событие, а также позже метод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StopAudit</w:t>
          </w:r>
          <w:proofErr w:type="spellEnd"/>
          <w:r w:rsidRPr="00771ECA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перед подпиской на второй журнал. </w:t>
          </w:r>
        </w:p>
        <w:p w:rsidR="00771ECA" w:rsidRDefault="00771ECA" w:rsidP="00771ECA">
          <w:pPr>
            <w:pStyle w:val="aa"/>
            <w:keepNext/>
            <w:tabs>
              <w:tab w:val="left" w:pos="4110"/>
            </w:tabs>
            <w:spacing w:after="600" w:line="240" w:lineRule="auto"/>
            <w:outlineLvl w:val="0"/>
          </w:pPr>
          <w:r w:rsidRPr="00771ECA">
            <w:rPr>
              <w:rFonts w:ascii="Times New Roman" w:hAnsi="Times New Roman" w:cs="Times New Roman"/>
              <w:noProof/>
              <w:sz w:val="28"/>
              <w:szCs w:val="24"/>
            </w:rPr>
            <w:drawing>
              <wp:inline distT="0" distB="0" distL="0" distR="0" wp14:anchorId="2855DBED" wp14:editId="449D9935">
                <wp:extent cx="6120130" cy="1483360"/>
                <wp:effectExtent l="0" t="0" r="1270" b="254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1483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1ECA" w:rsidRPr="00771ECA" w:rsidRDefault="00771ECA" w:rsidP="00771ECA">
          <w:pPr>
            <w:pStyle w:val="ab"/>
            <w:rPr>
              <w:lang w:val="en-US"/>
            </w:rPr>
          </w:pPr>
          <w:r>
            <w:t xml:space="preserve">Рисунок </w:t>
          </w:r>
          <w:r w:rsidR="00321562">
            <w:rPr>
              <w:noProof/>
            </w:rPr>
            <w:fldChar w:fldCharType="begin"/>
          </w:r>
          <w:r w:rsidR="00321562">
            <w:rPr>
              <w:noProof/>
            </w:rPr>
            <w:instrText xml:space="preserve"> SEQ Рисунок \* ARABIC </w:instrText>
          </w:r>
          <w:r w:rsidR="00321562">
            <w:rPr>
              <w:noProof/>
            </w:rPr>
            <w:fldChar w:fldCharType="separate"/>
          </w:r>
          <w:r w:rsidR="00880E93">
            <w:rPr>
              <w:noProof/>
            </w:rPr>
            <w:t>10</w:t>
          </w:r>
          <w:r w:rsidR="00321562">
            <w:rPr>
              <w:noProof/>
            </w:rPr>
            <w:fldChar w:fldCharType="end"/>
          </w:r>
          <w:r>
            <w:t xml:space="preserve"> – класс </w:t>
          </w:r>
          <w:r>
            <w:rPr>
              <w:lang w:val="en-US"/>
            </w:rPr>
            <w:t>program</w:t>
          </w:r>
        </w:p>
        <w:p w:rsidR="00771ECA" w:rsidRDefault="00771ECA" w:rsidP="00771ECA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 w:rsidRPr="00771ECA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После компиляции программы был создан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</w:rPr>
            <w:t>текствоый</w:t>
          </w:r>
          <w:proofErr w:type="spellEnd"/>
          <w:r>
            <w:rPr>
              <w:rFonts w:ascii="Times New Roman" w:hAnsi="Times New Roman" w:cs="Times New Roman"/>
              <w:sz w:val="28"/>
              <w:szCs w:val="24"/>
            </w:rPr>
            <w:t xml:space="preserve"> файл с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</w:rPr>
            <w:t>информауией</w:t>
          </w:r>
          <w:proofErr w:type="spellEnd"/>
          <w:r>
            <w:rPr>
              <w:rFonts w:ascii="Times New Roman" w:hAnsi="Times New Roman" w:cs="Times New Roman"/>
              <w:sz w:val="28"/>
              <w:szCs w:val="24"/>
            </w:rPr>
            <w:t xml:space="preserve"> подписках (первые две записи без добавления метода.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StopAudit</w:t>
          </w:r>
          <w:proofErr w:type="spellEnd"/>
          <w:r w:rsidRPr="00771ECA">
            <w:rPr>
              <w:rFonts w:ascii="Times New Roman" w:hAnsi="Times New Roman" w:cs="Times New Roman"/>
              <w:sz w:val="28"/>
              <w:szCs w:val="24"/>
            </w:rPr>
            <w:t xml:space="preserve">, </w:t>
          </w:r>
          <w:r>
            <w:rPr>
              <w:rFonts w:ascii="Times New Roman" w:hAnsi="Times New Roman" w:cs="Times New Roman"/>
              <w:sz w:val="28"/>
              <w:szCs w:val="24"/>
            </w:rPr>
            <w:t>третья запись после)</w:t>
          </w:r>
        </w:p>
        <w:p w:rsidR="00771ECA" w:rsidRDefault="00771ECA" w:rsidP="00771ECA">
          <w:pPr>
            <w:keepNext/>
            <w:tabs>
              <w:tab w:val="left" w:pos="4110"/>
            </w:tabs>
            <w:spacing w:after="600" w:line="240" w:lineRule="auto"/>
            <w:ind w:left="360"/>
            <w:outlineLvl w:val="0"/>
          </w:pPr>
          <w:r w:rsidRPr="00771ECA">
            <w:rPr>
              <w:noProof/>
            </w:rPr>
            <w:drawing>
              <wp:inline distT="0" distB="0" distL="0" distR="0" wp14:anchorId="200979CD" wp14:editId="79A22B6C">
                <wp:extent cx="6120130" cy="3921760"/>
                <wp:effectExtent l="0" t="0" r="1270" b="254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392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1ECA" w:rsidRDefault="00771ECA" w:rsidP="00771ECA">
          <w:pPr>
            <w:pStyle w:val="ab"/>
            <w:rPr>
              <w:lang w:val="en-US"/>
            </w:rPr>
          </w:pPr>
          <w:r>
            <w:t xml:space="preserve">Рисунок </w:t>
          </w:r>
          <w:r w:rsidR="00321562">
            <w:rPr>
              <w:noProof/>
            </w:rPr>
            <w:fldChar w:fldCharType="begin"/>
          </w:r>
          <w:r w:rsidR="00321562">
            <w:rPr>
              <w:noProof/>
            </w:rPr>
            <w:instrText xml:space="preserve"> SEQ Рисунок \* ARABIC </w:instrText>
          </w:r>
          <w:r w:rsidR="00321562">
            <w:rPr>
              <w:noProof/>
            </w:rPr>
            <w:fldChar w:fldCharType="separate"/>
          </w:r>
          <w:r w:rsidR="00880E93">
            <w:rPr>
              <w:noProof/>
            </w:rPr>
            <w:t>11</w:t>
          </w:r>
          <w:r w:rsidR="00321562">
            <w:rPr>
              <w:noProof/>
            </w:rPr>
            <w:fldChar w:fldCharType="end"/>
          </w:r>
          <w:r>
            <w:t xml:space="preserve"> – </w:t>
          </w:r>
          <w:proofErr w:type="gramStart"/>
          <w:r>
            <w:t xml:space="preserve">файл  </w:t>
          </w:r>
          <w:r>
            <w:rPr>
              <w:lang w:val="en-US"/>
            </w:rPr>
            <w:t>infoSubscribe.txt</w:t>
          </w:r>
          <w:proofErr w:type="gramEnd"/>
        </w:p>
        <w:p w:rsidR="00AC7C8A" w:rsidRDefault="00AC7C8A" w:rsidP="00AC7C8A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:rsidR="00AC7C8A" w:rsidRDefault="00AC7C8A" w:rsidP="00AC7C8A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:rsidR="00AC7C8A" w:rsidRDefault="00AC7C8A" w:rsidP="00AC7C8A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:rsidR="00AC7C8A" w:rsidRDefault="00AC7C8A" w:rsidP="00AC7C8A">
          <w:pPr>
            <w:pStyle w:val="aa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AC7C8A"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Был создан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 xml:space="preserve">интерфейс 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IProgression</w:t>
          </w:r>
          <w:proofErr w:type="spellEnd"/>
          <w:proofErr w:type="gramEnd"/>
          <w:r w:rsidRPr="00AC7C8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с методом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GetElement</w:t>
          </w:r>
          <w:proofErr w:type="spellEnd"/>
          <w:r w:rsidRPr="00AC7C8A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AC7C8A" w:rsidRDefault="00AC7C8A" w:rsidP="00AC7C8A">
          <w:pPr>
            <w:pStyle w:val="aa"/>
            <w:keepNext/>
          </w:pPr>
          <w:r w:rsidRPr="00AC7C8A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13FE6BEF" wp14:editId="0D0B6766">
                <wp:extent cx="3594100" cy="1638300"/>
                <wp:effectExtent l="0" t="0" r="0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0" cy="163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7C8A" w:rsidRDefault="00AC7C8A" w:rsidP="00AC7C8A">
          <w:pPr>
            <w:pStyle w:val="ab"/>
            <w:rPr>
              <w:lang w:val="en-US"/>
            </w:rPr>
          </w:pPr>
          <w:r>
            <w:t xml:space="preserve">Рисунок </w:t>
          </w:r>
          <w:r w:rsidR="00321562">
            <w:rPr>
              <w:noProof/>
            </w:rPr>
            <w:fldChar w:fldCharType="begin"/>
          </w:r>
          <w:r w:rsidR="00321562">
            <w:rPr>
              <w:noProof/>
            </w:rPr>
            <w:instrText xml:space="preserve"> SEQ Рисунок \* ARABIC </w:instrText>
          </w:r>
          <w:r w:rsidR="00321562">
            <w:rPr>
              <w:noProof/>
            </w:rPr>
            <w:fldChar w:fldCharType="separate"/>
          </w:r>
          <w:r w:rsidR="00880E93">
            <w:rPr>
              <w:noProof/>
            </w:rPr>
            <w:t>12</w:t>
          </w:r>
          <w:r w:rsidR="00321562">
            <w:rPr>
              <w:noProof/>
            </w:rPr>
            <w:fldChar w:fldCharType="end"/>
          </w:r>
          <w:r>
            <w:rPr>
              <w:lang w:val="en-US"/>
            </w:rPr>
            <w:t xml:space="preserve"> – </w:t>
          </w:r>
          <w:r>
            <w:t xml:space="preserve">интерфейс </w:t>
          </w:r>
          <w:proofErr w:type="spellStart"/>
          <w:r>
            <w:rPr>
              <w:lang w:val="en-US"/>
            </w:rPr>
            <w:t>IProgression</w:t>
          </w:r>
          <w:proofErr w:type="spellEnd"/>
        </w:p>
        <w:p w:rsidR="00AC7C8A" w:rsidRPr="00880E93" w:rsidRDefault="00AC7C8A" w:rsidP="00AC7C8A">
          <w:pPr>
            <w:pStyle w:val="aa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AC7C8A"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AC7C8A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AC7C8A">
            <w:rPr>
              <w:rFonts w:ascii="Times New Roman" w:hAnsi="Times New Roman" w:cs="Times New Roman"/>
              <w:sz w:val="28"/>
              <w:szCs w:val="28"/>
            </w:rPr>
            <w:t>классах</w:t>
          </w:r>
          <w:r w:rsidRPr="00AC7C8A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AC7C8A">
            <w:rPr>
              <w:rFonts w:ascii="Times New Roman" w:hAnsi="Times New Roman" w:cs="Times New Roman"/>
              <w:sz w:val="28"/>
              <w:szCs w:val="28"/>
              <w:lang w:val="en-US"/>
            </w:rPr>
            <w:t>ArithmeticProgression</w:t>
          </w:r>
          <w:proofErr w:type="spellEnd"/>
          <w:r w:rsidRPr="00AC7C8A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AC7C8A">
            <w:rPr>
              <w:rFonts w:ascii="Times New Roman" w:hAnsi="Times New Roman" w:cs="Times New Roman"/>
              <w:sz w:val="28"/>
              <w:szCs w:val="28"/>
            </w:rPr>
            <w:t>и</w:t>
          </w:r>
          <w:r w:rsidRPr="00AC7C8A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AC7C8A">
            <w:rPr>
              <w:rFonts w:ascii="Times New Roman" w:hAnsi="Times New Roman" w:cs="Times New Roman"/>
              <w:sz w:val="28"/>
              <w:szCs w:val="28"/>
              <w:lang w:val="en-US"/>
            </w:rPr>
            <w:t>GeometricProgression</w:t>
          </w:r>
          <w:proofErr w:type="spellEnd"/>
          <w:r w:rsidRPr="00AC7C8A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AC7C8A">
            <w:rPr>
              <w:rFonts w:ascii="Times New Roman" w:hAnsi="Times New Roman" w:cs="Times New Roman"/>
              <w:sz w:val="28"/>
              <w:szCs w:val="28"/>
            </w:rPr>
            <w:t>были</w:t>
          </w:r>
          <w:r w:rsidRPr="00AC7C8A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AC7C8A">
            <w:rPr>
              <w:rFonts w:ascii="Times New Roman" w:hAnsi="Times New Roman" w:cs="Times New Roman"/>
              <w:sz w:val="28"/>
              <w:szCs w:val="28"/>
            </w:rPr>
            <w:t>определены</w:t>
          </w:r>
          <w:r w:rsidRPr="00AC7C8A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AC7C8A">
            <w:rPr>
              <w:rFonts w:ascii="Times New Roman" w:hAnsi="Times New Roman" w:cs="Times New Roman"/>
              <w:sz w:val="28"/>
              <w:szCs w:val="28"/>
            </w:rPr>
            <w:t>методы</w:t>
          </w:r>
          <w:r w:rsidRPr="00AC7C8A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AC7C8A">
            <w:rPr>
              <w:rFonts w:ascii="Times New Roman" w:hAnsi="Times New Roman" w:cs="Times New Roman"/>
              <w:sz w:val="28"/>
              <w:szCs w:val="28"/>
            </w:rPr>
            <w:t>интерфейса</w:t>
          </w:r>
          <w:r w:rsidRPr="00AC7C8A"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  <w:r w:rsidR="00880E93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="00880E93">
            <w:rPr>
              <w:rFonts w:ascii="Times New Roman" w:hAnsi="Times New Roman" w:cs="Times New Roman"/>
              <w:sz w:val="28"/>
              <w:szCs w:val="28"/>
            </w:rPr>
            <w:t xml:space="preserve">В классе </w:t>
          </w:r>
          <w:r w:rsidR="00880E93">
            <w:rPr>
              <w:rFonts w:ascii="Times New Roman" w:hAnsi="Times New Roman" w:cs="Times New Roman"/>
              <w:sz w:val="28"/>
              <w:szCs w:val="28"/>
              <w:lang w:val="en-US"/>
            </w:rPr>
            <w:t>program</w:t>
          </w:r>
          <w:r w:rsidR="00880E93" w:rsidRPr="00880E9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80E93">
            <w:rPr>
              <w:rFonts w:ascii="Times New Roman" w:hAnsi="Times New Roman" w:cs="Times New Roman"/>
              <w:sz w:val="28"/>
              <w:szCs w:val="28"/>
            </w:rPr>
            <w:t>были созданы объекты классов и элементы были выведены в консоль.</w:t>
          </w:r>
        </w:p>
        <w:p w:rsidR="00AC7C8A" w:rsidRDefault="00AC7C8A" w:rsidP="00AC7C8A">
          <w:pPr>
            <w:keepNext/>
            <w:ind w:left="360"/>
          </w:pPr>
          <w:r w:rsidRPr="00AC7C8A">
            <w:rPr>
              <w:noProof/>
              <w:lang w:val="en-US"/>
            </w:rPr>
            <w:drawing>
              <wp:inline distT="0" distB="0" distL="0" distR="0" wp14:anchorId="50F360D2" wp14:editId="6D05B9DF">
                <wp:extent cx="4953000" cy="3289300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3289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7C8A" w:rsidRDefault="00AC7C8A" w:rsidP="00AC7C8A">
          <w:pPr>
            <w:pStyle w:val="ab"/>
            <w:rPr>
              <w:lang w:val="en-US"/>
            </w:rPr>
          </w:pPr>
          <w:r>
            <w:t xml:space="preserve">Рисунок </w:t>
          </w:r>
          <w:r w:rsidR="00321562">
            <w:rPr>
              <w:noProof/>
            </w:rPr>
            <w:fldChar w:fldCharType="begin"/>
          </w:r>
          <w:r w:rsidR="00321562">
            <w:rPr>
              <w:noProof/>
            </w:rPr>
            <w:instrText xml:space="preserve"> SEQ Рисунок \* ARABIC </w:instrText>
          </w:r>
          <w:r w:rsidR="00321562">
            <w:rPr>
              <w:noProof/>
            </w:rPr>
            <w:fldChar w:fldCharType="separate"/>
          </w:r>
          <w:r w:rsidR="00880E93">
            <w:rPr>
              <w:noProof/>
            </w:rPr>
            <w:t>13</w:t>
          </w:r>
          <w:r w:rsidR="00321562">
            <w:rPr>
              <w:noProof/>
            </w:rPr>
            <w:fldChar w:fldCharType="end"/>
          </w:r>
          <w:r>
            <w:t xml:space="preserve"> – класс </w:t>
          </w:r>
          <w:proofErr w:type="spellStart"/>
          <w:r>
            <w:rPr>
              <w:lang w:val="en-US"/>
            </w:rPr>
            <w:t>ArithmeticProgression</w:t>
          </w:r>
          <w:proofErr w:type="spellEnd"/>
        </w:p>
        <w:p w:rsidR="00AC7C8A" w:rsidRDefault="00AC7C8A" w:rsidP="00AC7C8A">
          <w:pPr>
            <w:keepNext/>
          </w:pPr>
          <w:r w:rsidRPr="00AC7C8A">
            <w:rPr>
              <w:noProof/>
              <w:lang w:val="en-US"/>
            </w:rPr>
            <w:lastRenderedPageBreak/>
            <w:drawing>
              <wp:inline distT="0" distB="0" distL="0" distR="0" wp14:anchorId="4F352C20" wp14:editId="589C9D3C">
                <wp:extent cx="5638800" cy="3289300"/>
                <wp:effectExtent l="0" t="0" r="0" b="0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3289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7C8A" w:rsidRDefault="00AC7C8A" w:rsidP="00AC7C8A">
          <w:pPr>
            <w:pStyle w:val="ab"/>
            <w:rPr>
              <w:lang w:val="en-US"/>
            </w:rPr>
          </w:pPr>
          <w:r>
            <w:t xml:space="preserve">Рисунок </w:t>
          </w:r>
          <w:r w:rsidR="00321562">
            <w:rPr>
              <w:noProof/>
            </w:rPr>
            <w:fldChar w:fldCharType="begin"/>
          </w:r>
          <w:r w:rsidR="00321562">
            <w:rPr>
              <w:noProof/>
            </w:rPr>
            <w:instrText xml:space="preserve"> SEQ Рисунок \* ARABIC </w:instrText>
          </w:r>
          <w:r w:rsidR="00321562">
            <w:rPr>
              <w:noProof/>
            </w:rPr>
            <w:fldChar w:fldCharType="separate"/>
          </w:r>
          <w:r w:rsidR="00880E93">
            <w:rPr>
              <w:noProof/>
            </w:rPr>
            <w:t>14</w:t>
          </w:r>
          <w:r w:rsidR="00321562">
            <w:rPr>
              <w:noProof/>
            </w:rPr>
            <w:fldChar w:fldCharType="end"/>
          </w:r>
          <w:r>
            <w:rPr>
              <w:lang w:val="en-US"/>
            </w:rPr>
            <w:t xml:space="preserve"> </w:t>
          </w:r>
          <w:proofErr w:type="gramStart"/>
          <w:r>
            <w:rPr>
              <w:lang w:val="en-US"/>
            </w:rPr>
            <w:t xml:space="preserve">-  </w:t>
          </w:r>
          <w:r>
            <w:t>класс</w:t>
          </w:r>
          <w:proofErr w:type="gramEnd"/>
          <w:r>
            <w:t xml:space="preserve"> </w:t>
          </w:r>
          <w:r>
            <w:rPr>
              <w:lang w:val="en-US"/>
            </w:rPr>
            <w:t>Geometric Progression</w:t>
          </w:r>
        </w:p>
        <w:p w:rsidR="00880E93" w:rsidRDefault="00880E93" w:rsidP="00880E93">
          <w:pPr>
            <w:keepNext/>
          </w:pPr>
          <w:r w:rsidRPr="00880E93">
            <w:rPr>
              <w:noProof/>
              <w:lang w:val="en-US"/>
            </w:rPr>
            <w:drawing>
              <wp:inline distT="0" distB="0" distL="0" distR="0" wp14:anchorId="443AD1EC" wp14:editId="703F2809">
                <wp:extent cx="6120130" cy="1327785"/>
                <wp:effectExtent l="0" t="0" r="1270" b="5715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1327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80E93" w:rsidRPr="00880E93" w:rsidRDefault="00880E93" w:rsidP="00880E93">
          <w:pPr>
            <w:pStyle w:val="ab"/>
            <w:rPr>
              <w:lang w:val="en-US"/>
            </w:rPr>
          </w:pPr>
          <w:r>
            <w:t xml:space="preserve">Рисунок </w:t>
          </w:r>
          <w:r w:rsidR="00321562">
            <w:rPr>
              <w:noProof/>
            </w:rPr>
            <w:fldChar w:fldCharType="begin"/>
          </w:r>
          <w:r w:rsidR="00321562">
            <w:rPr>
              <w:noProof/>
            </w:rPr>
            <w:instrText xml:space="preserve"> SEQ Рисунок \* ARABIC </w:instrText>
          </w:r>
          <w:r w:rsidR="00321562">
            <w:rPr>
              <w:noProof/>
            </w:rPr>
            <w:fldChar w:fldCharType="separate"/>
          </w:r>
          <w:r>
            <w:rPr>
              <w:noProof/>
            </w:rPr>
            <w:t>15</w:t>
          </w:r>
          <w:r w:rsidR="00321562">
            <w:rPr>
              <w:noProof/>
            </w:rPr>
            <w:fldChar w:fldCharType="end"/>
          </w:r>
          <w:r>
            <w:t xml:space="preserve"> – класс </w:t>
          </w:r>
          <w:r>
            <w:rPr>
              <w:lang w:val="en-US"/>
            </w:rPr>
            <w:t>program</w:t>
          </w:r>
        </w:p>
        <w:p w:rsidR="00AC7C8A" w:rsidRPr="00880E93" w:rsidRDefault="00880E93" w:rsidP="00AC7C8A">
          <w:pPr>
            <w:pStyle w:val="aa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Программа была протестирована:</w:t>
          </w:r>
        </w:p>
        <w:p w:rsidR="00880E93" w:rsidRDefault="00880E93" w:rsidP="00880E93">
          <w:pPr>
            <w:pStyle w:val="aa"/>
            <w:keepNext/>
          </w:pPr>
          <w:r w:rsidRPr="00880E93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73929FFC" wp14:editId="243963A2">
                <wp:extent cx="4330700" cy="749300"/>
                <wp:effectExtent l="0" t="0" r="0" b="0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0700" cy="749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80E93" w:rsidRPr="00AC7C8A" w:rsidRDefault="00880E93" w:rsidP="00880E93">
          <w:pPr>
            <w:pStyle w:val="ab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t xml:space="preserve">Рисунок </w:t>
          </w:r>
          <w:r w:rsidR="00321562">
            <w:rPr>
              <w:noProof/>
            </w:rPr>
            <w:fldChar w:fldCharType="begin"/>
          </w:r>
          <w:r w:rsidR="00321562">
            <w:rPr>
              <w:noProof/>
            </w:rPr>
            <w:instrText xml:space="preserve"> SEQ Рисунок \* ARABIC </w:instrText>
          </w:r>
          <w:r w:rsidR="00321562">
            <w:rPr>
              <w:noProof/>
            </w:rPr>
            <w:fldChar w:fldCharType="separate"/>
          </w:r>
          <w:r>
            <w:rPr>
              <w:noProof/>
            </w:rPr>
            <w:t>16</w:t>
          </w:r>
          <w:r w:rsidR="00321562">
            <w:rPr>
              <w:noProof/>
            </w:rPr>
            <w:fldChar w:fldCharType="end"/>
          </w:r>
          <w:r>
            <w:t xml:space="preserve"> – вывод программы</w:t>
          </w:r>
        </w:p>
        <w:p w:rsidR="00825953" w:rsidRPr="00771ECA" w:rsidRDefault="00321562" w:rsidP="00771ECA">
          <w:pPr>
            <w:tabs>
              <w:tab w:val="left" w:pos="4110"/>
            </w:tabs>
            <w:spacing w:after="600" w:line="240" w:lineRule="auto"/>
            <w:ind w:left="360"/>
            <w:outlineLvl w:val="0"/>
            <w:rPr>
              <w:rFonts w:ascii="Times New Roman" w:hAnsi="Times New Roman" w:cs="Times New Roman"/>
              <w:sz w:val="28"/>
              <w:szCs w:val="24"/>
            </w:rPr>
          </w:pPr>
        </w:p>
      </w:sdtContent>
    </w:sdt>
    <w:p w:rsidR="00825953" w:rsidRPr="00D736DF" w:rsidRDefault="000410EB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sdt>
      <w:sdtPr>
        <w:rPr>
          <w:rFonts w:ascii="Times New Roman" w:hAnsi="Times New Roman" w:cs="Times New Roman"/>
          <w:sz w:val="28"/>
          <w:szCs w:val="24"/>
        </w:rPr>
        <w:id w:val="-444846683"/>
        <w:placeholder>
          <w:docPart w:val="C159535A3A98F047B7E7E4F08C8F9C28"/>
        </w:placeholder>
      </w:sdtPr>
      <w:sdtEndPr/>
      <w:sdtContent>
        <w:p w:rsidR="00E15AC7" w:rsidRDefault="00880E93" w:rsidP="007C7E06">
          <w:pPr>
            <w:tabs>
              <w:tab w:val="left" w:pos="4095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ходе данной практической работы были изучены интерфейсы и способы работы с ними. Также была изучена возможность создание делегата и возможность работы с ним. Полученные навыки были использованы для самостоятельного редактирования программы для расчёта прогрессии.  </w:t>
          </w:r>
        </w:p>
        <w:p w:rsidR="00825953" w:rsidRPr="00D736DF" w:rsidRDefault="00880E93" w:rsidP="007C7E06">
          <w:pPr>
            <w:tabs>
              <w:tab w:val="left" w:pos="4095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</w:p>
      </w:sdtContent>
    </w:sdt>
    <w:p w:rsidR="00825953" w:rsidRPr="00D736DF" w:rsidRDefault="001B5B56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вопросы:</w:t>
      </w:r>
    </w:p>
    <w:sdt>
      <w:sdtPr>
        <w:rPr>
          <w:rFonts w:ascii="Times New Roman" w:hAnsi="Times New Roman" w:cs="Times New Roman"/>
          <w:b/>
          <w:sz w:val="28"/>
          <w:szCs w:val="28"/>
        </w:rPr>
        <w:id w:val="-1293588723"/>
        <w:placeholder>
          <w:docPart w:val="87A39ACE6AB7CE4D82268032B1B30B5D"/>
        </w:placeholder>
      </w:sdtPr>
      <w:sdtEndPr/>
      <w:sdtContent>
        <w:p w:rsidR="003A045A" w:rsidRDefault="00E15AC7" w:rsidP="00E15AC7">
          <w:pPr>
            <w:pStyle w:val="aa"/>
            <w:numPr>
              <w:ilvl w:val="0"/>
              <w:numId w:val="2"/>
            </w:numPr>
            <w:spacing w:after="240" w:line="24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A045A">
            <w:rPr>
              <w:rFonts w:ascii="Times New Roman" w:hAnsi="Times New Roman" w:cs="Times New Roman"/>
              <w:b/>
              <w:sz w:val="28"/>
              <w:szCs w:val="28"/>
            </w:rPr>
            <w:t>Что такое инт</w:t>
          </w:r>
          <w:r w:rsidR="003A045A" w:rsidRPr="003A045A">
            <w:rPr>
              <w:rFonts w:ascii="Times New Roman" w:hAnsi="Times New Roman" w:cs="Times New Roman"/>
              <w:b/>
              <w:sz w:val="28"/>
              <w:szCs w:val="28"/>
            </w:rPr>
            <w:t>ерфейс?</w:t>
          </w:r>
        </w:p>
        <w:p w:rsidR="00825953" w:rsidRDefault="00321562" w:rsidP="003A045A">
          <w:pPr>
            <w:pStyle w:val="aa"/>
            <w:spacing w:after="240" w:line="24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bookmarkStart w:id="0" w:name="_GoBack" w:displacedByCustomXml="next"/>
        <w:bookmarkEnd w:id="0" w:displacedByCustomXml="next"/>
      </w:sdtContent>
    </w:sdt>
    <w:p w:rsidR="003A045A" w:rsidRDefault="003A045A" w:rsidP="00E15AC7">
      <w:pPr>
        <w:pStyle w:val="aa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Чем интерфейс отличается от абстрактного класса?</w:t>
      </w:r>
    </w:p>
    <w:p w:rsidR="003A045A" w:rsidRPr="003A045A" w:rsidRDefault="003A045A" w:rsidP="003A045A">
      <w:pPr>
        <w:pStyle w:val="aa"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A045A" w:rsidRPr="003A045A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562" w:rsidRDefault="00321562" w:rsidP="00186C2F">
      <w:pPr>
        <w:spacing w:after="0" w:line="240" w:lineRule="auto"/>
      </w:pPr>
      <w:r>
        <w:separator/>
      </w:r>
    </w:p>
  </w:endnote>
  <w:endnote w:type="continuationSeparator" w:id="0">
    <w:p w:rsidR="00321562" w:rsidRDefault="00321562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562" w:rsidRDefault="00321562" w:rsidP="00186C2F">
      <w:pPr>
        <w:spacing w:after="0" w:line="240" w:lineRule="auto"/>
      </w:pPr>
      <w:r>
        <w:separator/>
      </w:r>
    </w:p>
  </w:footnote>
  <w:footnote w:type="continuationSeparator" w:id="0">
    <w:p w:rsidR="00321562" w:rsidRDefault="00321562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078D6"/>
    <w:multiLevelType w:val="hybridMultilevel"/>
    <w:tmpl w:val="1AD85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20514"/>
    <w:multiLevelType w:val="hybridMultilevel"/>
    <w:tmpl w:val="B91A9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06"/>
    <w:rsid w:val="000410EB"/>
    <w:rsid w:val="000935EE"/>
    <w:rsid w:val="000E705C"/>
    <w:rsid w:val="0010500D"/>
    <w:rsid w:val="00186C2F"/>
    <w:rsid w:val="001B5B56"/>
    <w:rsid w:val="00227E46"/>
    <w:rsid w:val="00243F8F"/>
    <w:rsid w:val="002F0B2E"/>
    <w:rsid w:val="002F5AB1"/>
    <w:rsid w:val="00321562"/>
    <w:rsid w:val="00354B37"/>
    <w:rsid w:val="003A045A"/>
    <w:rsid w:val="0042420F"/>
    <w:rsid w:val="005815F3"/>
    <w:rsid w:val="005C1E15"/>
    <w:rsid w:val="006C5AED"/>
    <w:rsid w:val="00703605"/>
    <w:rsid w:val="00771ECA"/>
    <w:rsid w:val="007C7E06"/>
    <w:rsid w:val="008127EF"/>
    <w:rsid w:val="00825953"/>
    <w:rsid w:val="00880E93"/>
    <w:rsid w:val="00897D41"/>
    <w:rsid w:val="008C0AF7"/>
    <w:rsid w:val="008C4351"/>
    <w:rsid w:val="009B4D9E"/>
    <w:rsid w:val="009F0535"/>
    <w:rsid w:val="00A71023"/>
    <w:rsid w:val="00A8270D"/>
    <w:rsid w:val="00AC7C8A"/>
    <w:rsid w:val="00B513DB"/>
    <w:rsid w:val="00BC47E2"/>
    <w:rsid w:val="00C96B31"/>
    <w:rsid w:val="00D00D24"/>
    <w:rsid w:val="00D20491"/>
    <w:rsid w:val="00D736DF"/>
    <w:rsid w:val="00E15AC7"/>
    <w:rsid w:val="00F345B5"/>
    <w:rsid w:val="00F37F19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E65F"/>
  <w15:docId w15:val="{9C6BDECA-E760-7E45-9011-7E49EFF8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9F053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9F053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rdintsevmv/Documents/&#1047;&#1072;&#1085;&#1103;&#1090;&#1080;&#1103;/1%20&#1082;&#1091;&#1088;&#1089;/2%20&#1089;&#1077;&#1084;&#1077;&#1089;&#1090;&#1088;/&#1058;&#1077;&#1093;&#1085;&#1086;&#1083;&#1086;&#1075;&#1080;&#1080;%20&#1087;&#1088;&#1086;&#1075;&#1088;&#1072;&#1084;&#1084;&#1080;&#1088;&#1086;&#1074;&#1072;&#1085;&#1080;&#1103;/&#1055;&#1088;&#1072;&#1082;&#1090;&#1080;&#1095;&#1077;&#1089;&#1082;&#1080;&#1077;%20/Lab02/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DAE701E5FE144B9EED239F1056F2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F720A1-3F5F-0842-A243-0DC5A9416EE5}"/>
      </w:docPartPr>
      <w:docPartBody>
        <w:p w:rsidR="00212B69" w:rsidRDefault="00747199">
          <w:pPr>
            <w:pStyle w:val="4ADAE701E5FE144B9EED239F1056F202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41C3DFFE3484C84CB89D82FD03D8ED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4506D3-CC51-2E47-82C9-C0D7F5935643}"/>
      </w:docPartPr>
      <w:docPartBody>
        <w:p w:rsidR="00212B69" w:rsidRDefault="00747199">
          <w:pPr>
            <w:pStyle w:val="41C3DFFE3484C84CB89D82FD03D8ED5C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2BBDA0C473A45546AE4AAB392EC921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2612AC-F16D-3C4F-A28A-C71D64E7F220}"/>
      </w:docPartPr>
      <w:docPartBody>
        <w:p w:rsidR="00212B69" w:rsidRDefault="00747199">
          <w:pPr>
            <w:pStyle w:val="2BBDA0C473A45546AE4AAB392EC92186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09E238E6BE7F2A4EB9C13865D72D33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05731A-B811-9E48-AE96-D5CE014F1DA6}"/>
      </w:docPartPr>
      <w:docPartBody>
        <w:p w:rsidR="00212B69" w:rsidRDefault="00747199">
          <w:pPr>
            <w:pStyle w:val="09E238E6BE7F2A4EB9C13865D72D333D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1A7BFC57DF2AB04DA7B15640589550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FD742B-7314-8D41-9043-78A988726725}"/>
      </w:docPartPr>
      <w:docPartBody>
        <w:p w:rsidR="00212B69" w:rsidRDefault="00747199">
          <w:pPr>
            <w:pStyle w:val="1A7BFC57DF2AB04DA7B15640589550E1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C12E265864B96440A0961E9A744388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92DC47-1DA6-F842-A0E5-EE0FB65391D4}"/>
      </w:docPartPr>
      <w:docPartBody>
        <w:p w:rsidR="00212B69" w:rsidRDefault="00747199">
          <w:pPr>
            <w:pStyle w:val="C12E265864B96440A0961E9A7443888A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7352FF9C2095FC46A98872AE79BAF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D33ED-093F-E94C-B1FE-38204F50058D}"/>
      </w:docPartPr>
      <w:docPartBody>
        <w:p w:rsidR="00212B69" w:rsidRDefault="00747199">
          <w:pPr>
            <w:pStyle w:val="7352FF9C2095FC46A98872AE79BAF547"/>
          </w:pPr>
          <w:r>
            <w:rPr>
              <w:rFonts w:cstheme="minorHAnsi"/>
            </w:rPr>
            <w:t>Напишите здесь цель работы</w:t>
          </w:r>
        </w:p>
      </w:docPartBody>
    </w:docPart>
    <w:docPart>
      <w:docPartPr>
        <w:name w:val="3D68B401370D6E4D88EF0A032357B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EFAA84-2471-D64E-9C90-5126DAD64137}"/>
      </w:docPartPr>
      <w:docPartBody>
        <w:p w:rsidR="00212B69" w:rsidRDefault="00747199">
          <w:pPr>
            <w:pStyle w:val="3D68B401370D6E4D88EF0A032357BCF9"/>
          </w:pPr>
          <w:r>
            <w:rPr>
              <w:rFonts w:cstheme="minorHAnsi"/>
            </w:rPr>
            <w:t>Напишите здесь ход работы</w:t>
          </w:r>
        </w:p>
      </w:docPartBody>
    </w:docPart>
    <w:docPart>
      <w:docPartPr>
        <w:name w:val="C159535A3A98F047B7E7E4F08C8F9C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AC73E8-A67B-584B-98C9-F04E4AA5138D}"/>
      </w:docPartPr>
      <w:docPartBody>
        <w:p w:rsidR="00212B69" w:rsidRDefault="00747199">
          <w:pPr>
            <w:pStyle w:val="C159535A3A98F047B7E7E4F08C8F9C28"/>
          </w:pPr>
          <w:r>
            <w:rPr>
              <w:rFonts w:cstheme="minorHAnsi"/>
            </w:rPr>
            <w:t>Напишите здесь вывод</w:t>
          </w:r>
        </w:p>
      </w:docPartBody>
    </w:docPart>
    <w:docPart>
      <w:docPartPr>
        <w:name w:val="87A39ACE6AB7CE4D82268032B1B30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E6D1A-C124-C54D-AD79-8D24CEA44927}"/>
      </w:docPartPr>
      <w:docPartBody>
        <w:p w:rsidR="00212B69" w:rsidRDefault="00747199">
          <w:pPr>
            <w:pStyle w:val="87A39ACE6AB7CE4D82268032B1B30B5D"/>
          </w:pPr>
          <w:r>
            <w:rPr>
              <w:rFonts w:cstheme="minorHAnsi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99"/>
    <w:rsid w:val="00212B69"/>
    <w:rsid w:val="00747199"/>
    <w:rsid w:val="007C1FE3"/>
    <w:rsid w:val="00AF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ADAE701E5FE144B9EED239F1056F202">
    <w:name w:val="4ADAE701E5FE144B9EED239F1056F202"/>
  </w:style>
  <w:style w:type="paragraph" w:customStyle="1" w:styleId="41C3DFFE3484C84CB89D82FD03D8ED5C">
    <w:name w:val="41C3DFFE3484C84CB89D82FD03D8ED5C"/>
  </w:style>
  <w:style w:type="paragraph" w:customStyle="1" w:styleId="2BBDA0C473A45546AE4AAB392EC92186">
    <w:name w:val="2BBDA0C473A45546AE4AAB392EC92186"/>
  </w:style>
  <w:style w:type="paragraph" w:customStyle="1" w:styleId="09E238E6BE7F2A4EB9C13865D72D333D">
    <w:name w:val="09E238E6BE7F2A4EB9C13865D72D333D"/>
  </w:style>
  <w:style w:type="paragraph" w:customStyle="1" w:styleId="A0447C416BFFE04F8EF3A1E2CDECCB56">
    <w:name w:val="A0447C416BFFE04F8EF3A1E2CDECCB56"/>
  </w:style>
  <w:style w:type="paragraph" w:customStyle="1" w:styleId="1A7BFC57DF2AB04DA7B15640589550E1">
    <w:name w:val="1A7BFC57DF2AB04DA7B15640589550E1"/>
  </w:style>
  <w:style w:type="paragraph" w:customStyle="1" w:styleId="C12E265864B96440A0961E9A7443888A">
    <w:name w:val="C12E265864B96440A0961E9A7443888A"/>
  </w:style>
  <w:style w:type="paragraph" w:customStyle="1" w:styleId="7352FF9C2095FC46A98872AE79BAF547">
    <w:name w:val="7352FF9C2095FC46A98872AE79BAF547"/>
  </w:style>
  <w:style w:type="paragraph" w:customStyle="1" w:styleId="3D68B401370D6E4D88EF0A032357BCF9">
    <w:name w:val="3D68B401370D6E4D88EF0A032357BCF9"/>
  </w:style>
  <w:style w:type="paragraph" w:customStyle="1" w:styleId="C159535A3A98F047B7E7E4F08C8F9C28">
    <w:name w:val="C159535A3A98F047B7E7E4F08C8F9C28"/>
  </w:style>
  <w:style w:type="paragraph" w:customStyle="1" w:styleId="87A39ACE6AB7CE4D82268032B1B30B5D">
    <w:name w:val="87A39ACE6AB7CE4D82268032B1B30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06EAF-E3E4-264F-85A0-C1AB94CC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шаблон_отчет.dotx</Template>
  <TotalTime>62</TotalTime>
  <Pages>9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Пользователь Microsoft Office</cp:lastModifiedBy>
  <cp:revision>7</cp:revision>
  <dcterms:created xsi:type="dcterms:W3CDTF">2019-02-20T22:13:00Z</dcterms:created>
  <dcterms:modified xsi:type="dcterms:W3CDTF">2019-05-25T07:38:00Z</dcterms:modified>
</cp:coreProperties>
</file>