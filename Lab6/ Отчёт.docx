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B1" w:rsidRPr="00D736DF" w:rsidRDefault="002F5AB1" w:rsidP="002F5AB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AB1" w:rsidRPr="00D736DF" w:rsidRDefault="002F5AB1" w:rsidP="002F5AB1">
      <w:pPr>
        <w:spacing w:after="0"/>
        <w:rPr>
          <w:rFonts w:ascii="Times New Roman" w:hAnsi="Times New Roman" w:cs="Times New Roman"/>
        </w:rPr>
      </w:pPr>
    </w:p>
    <w:p w:rsidR="002F5AB1" w:rsidRPr="00D736DF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F5AB1" w:rsidRPr="00D736DF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F37F19" w:rsidRPr="00D736DF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4ADAE701E5FE144B9EED239F1056F202"/>
          </w:placeholder>
        </w:sdtPr>
        <w:sdtEndPr/>
        <w:sdtContent>
          <w:r w:rsidR="007C7E06">
            <w:rPr>
              <w:rFonts w:ascii="Times New Roman" w:hAnsi="Times New Roman" w:cs="Times New Roman"/>
              <w:b/>
              <w:sz w:val="32"/>
              <w:szCs w:val="32"/>
            </w:rPr>
            <w:t>№</w:t>
          </w:r>
          <w:r w:rsidR="00D00D24">
            <w:rPr>
              <w:rFonts w:ascii="Times New Roman" w:hAnsi="Times New Roman" w:cs="Times New Roman"/>
              <w:b/>
              <w:sz w:val="32"/>
              <w:szCs w:val="32"/>
            </w:rPr>
            <w:t>6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41C3DFFE3484C84CB89D82FD03D8ED5C"/>
        </w:placeholder>
      </w:sdtPr>
      <w:sdtEndPr/>
      <w:sdtContent>
        <w:p w:rsidR="00F37F19" w:rsidRPr="00D736DF" w:rsidRDefault="00D00D24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Реализация класса</w:t>
          </w:r>
        </w:p>
      </w:sdtContent>
    </w:sdt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BBDA0C473A45546AE4AAB392EC92186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Мордвинцев</w:t>
          </w:r>
        </w:sdtContent>
      </w:sdt>
    </w:p>
    <w:p w:rsidR="005815F3" w:rsidRPr="00D736DF" w:rsidRDefault="00922167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09E238E6BE7F2A4EB9C13865D72D333D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Максим Витальевич</w:t>
          </w:r>
        </w:sdtContent>
      </w:sdt>
    </w:p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1A7BFC57DF2AB04DA7B15640589550E1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="007C7E06" w:rsidRPr="00222A34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D736DF">
        <w:rPr>
          <w:rFonts w:ascii="Times New Roman" w:hAnsi="Times New Roman" w:cs="Times New Roman"/>
          <w:sz w:val="28"/>
          <w:szCs w:val="28"/>
        </w:rPr>
        <w:t>Казанова П.П.</w:t>
      </w: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Pr="00D736DF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0EB" w:rsidRPr="00D736DF" w:rsidRDefault="000410EB" w:rsidP="007C7E0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1023" w:rsidRPr="00D736DF" w:rsidRDefault="00922167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12E265864B96440A0961E9A7443888A"/>
          </w:placeholder>
        </w:sdtPr>
        <w:sdtEndPr/>
        <w:sdtContent>
          <w:r w:rsidR="00354B37" w:rsidRPr="00D736DF">
            <w:rPr>
              <w:rFonts w:ascii="Times New Roman" w:hAnsi="Times New Roman" w:cs="Times New Roman"/>
              <w:sz w:val="28"/>
              <w:szCs w:val="28"/>
            </w:rPr>
            <w:t>201</w:t>
          </w:r>
          <w:r w:rsidR="007C7E06">
            <w:rPr>
              <w:rFonts w:ascii="Times New Roman" w:hAnsi="Times New Roman" w:cs="Times New Roman"/>
              <w:sz w:val="28"/>
              <w:szCs w:val="28"/>
              <w:lang w:val="en-US"/>
            </w:rPr>
            <w:t>9</w:t>
          </w:r>
        </w:sdtContent>
      </w:sdt>
    </w:p>
    <w:p w:rsidR="00A71023" w:rsidRPr="00D736DF" w:rsidRDefault="000410EB" w:rsidP="007C7E06">
      <w:pPr>
        <w:pageBreakBefore/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25953" w:rsidRPr="00D736DF" w:rsidRDefault="00922167" w:rsidP="007C7E06">
      <w:pPr>
        <w:tabs>
          <w:tab w:val="left" w:pos="3600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7352FF9C2095FC46A98872AE79BAF547"/>
          </w:placeholder>
        </w:sdtPr>
        <w:sdtEndPr/>
        <w:sdtContent>
          <w:r w:rsidR="00222A34">
            <w:rPr>
              <w:rFonts w:ascii="Times New Roman" w:hAnsi="Times New Roman" w:cs="Times New Roman"/>
              <w:sz w:val="28"/>
              <w:szCs w:val="24"/>
            </w:rPr>
            <w:t>Необходимо научиться работать с классами, изучить их реализацию и способы применения.</w:t>
          </w:r>
        </w:sdtContent>
      </w:sdt>
    </w:p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3D68B401370D6E4D88EF0A032357BCF9"/>
        </w:placeholder>
      </w:sdtPr>
      <w:sdtEndPr/>
      <w:sdtContent>
        <w:p w:rsidR="00222A34" w:rsidRPr="00222A34" w:rsidRDefault="00222A34" w:rsidP="00222A34">
          <w:pPr>
            <w:pStyle w:val="aa"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t xml:space="preserve">Был создан класс </w:t>
          </w:r>
          <w:r>
            <w:rPr>
              <w:lang w:val="en-US"/>
            </w:rPr>
            <w:t>Book</w:t>
          </w:r>
          <w:r>
            <w:t xml:space="preserve">, где были реализованы основные методы и были заданы поля класса. Были созданы методы для изменения цены аренды, расчета стоимости аренды, создания книги, преобразования информации о книге в строку, вывода информации о книге.  </w:t>
          </w:r>
        </w:p>
        <w:p w:rsidR="00222A34" w:rsidRDefault="00222A34" w:rsidP="00222A34">
          <w:pPr>
            <w:pStyle w:val="aa"/>
            <w:keepNext/>
            <w:tabs>
              <w:tab w:val="left" w:pos="4110"/>
            </w:tabs>
            <w:spacing w:after="600" w:line="240" w:lineRule="auto"/>
            <w:ind w:left="1080"/>
            <w:outlineLvl w:val="0"/>
          </w:pPr>
          <w:r w:rsidRPr="00222A34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3C4AF98B" wp14:editId="4C00129F">
                <wp:extent cx="6120130" cy="4823460"/>
                <wp:effectExtent l="0" t="0" r="127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482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2A34" w:rsidRPr="00222A34" w:rsidRDefault="00222A34" w:rsidP="00222A34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F12905">
              <w:rPr>
                <w:noProof/>
              </w:rPr>
              <w:t>1</w:t>
            </w:r>
          </w:fldSimple>
          <w:r>
            <w:t xml:space="preserve"> – Класс </w:t>
          </w:r>
          <w:r>
            <w:rPr>
              <w:lang w:val="en-US"/>
            </w:rPr>
            <w:t>book</w:t>
          </w:r>
        </w:p>
        <w:p w:rsidR="00222A34" w:rsidRDefault="00222A34" w:rsidP="00222A34">
          <w:pPr>
            <w:pStyle w:val="aa"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program</w:t>
          </w:r>
          <w:r w:rsidRPr="00222A3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объекта класса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. Была выведена информация о книге, стоимость аренды за несколько дней. </w:t>
          </w:r>
        </w:p>
        <w:p w:rsidR="00222A34" w:rsidRDefault="00222A34" w:rsidP="00222A34">
          <w:pPr>
            <w:pStyle w:val="aa"/>
            <w:tabs>
              <w:tab w:val="left" w:pos="4110"/>
            </w:tabs>
            <w:spacing w:after="600" w:line="240" w:lineRule="auto"/>
            <w:ind w:left="108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При попытке изменить цену на меньше, чем позволено, стоимость остаётся прежней.</w:t>
          </w:r>
        </w:p>
        <w:p w:rsidR="00222A34" w:rsidRDefault="00222A34" w:rsidP="00222A34">
          <w:pPr>
            <w:pStyle w:val="aa"/>
            <w:keepNext/>
            <w:tabs>
              <w:tab w:val="left" w:pos="4110"/>
            </w:tabs>
            <w:spacing w:after="600" w:line="240" w:lineRule="auto"/>
            <w:ind w:left="1080"/>
            <w:outlineLvl w:val="0"/>
          </w:pPr>
          <w:r w:rsidRPr="00222A34">
            <w:rPr>
              <w:rFonts w:ascii="Times New Roman" w:hAnsi="Times New Roman" w:cs="Times New Roman"/>
              <w:sz w:val="28"/>
              <w:szCs w:val="24"/>
            </w:rPr>
            <w:lastRenderedPageBreak/>
            <w:drawing>
              <wp:inline distT="0" distB="0" distL="0" distR="0" wp14:anchorId="6A5B2C97" wp14:editId="0A035371">
                <wp:extent cx="6120130" cy="2494280"/>
                <wp:effectExtent l="0" t="0" r="127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49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2A34" w:rsidRDefault="00222A34" w:rsidP="00222A34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F12905">
              <w:rPr>
                <w:noProof/>
              </w:rPr>
              <w:t>2</w:t>
            </w:r>
          </w:fldSimple>
          <w:r>
            <w:t xml:space="preserve"> – класс </w:t>
          </w:r>
          <w:r>
            <w:rPr>
              <w:lang w:val="en-US"/>
            </w:rPr>
            <w:t>Program</w:t>
          </w:r>
        </w:p>
        <w:p w:rsidR="00222A34" w:rsidRPr="00222A34" w:rsidRDefault="00222A34" w:rsidP="00222A34">
          <w:pPr>
            <w:pStyle w:val="aa"/>
            <w:numPr>
              <w:ilvl w:val="0"/>
              <w:numId w:val="2"/>
            </w:numPr>
            <w:rPr>
              <w:lang w:val="en-US"/>
            </w:rPr>
          </w:pPr>
          <w:r>
            <w:t>Программа была протестирована:</w:t>
          </w:r>
        </w:p>
        <w:p w:rsidR="00222A34" w:rsidRDefault="00222A34" w:rsidP="00222A34">
          <w:pPr>
            <w:pStyle w:val="aa"/>
            <w:keepNext/>
            <w:ind w:left="1080"/>
          </w:pPr>
          <w:r w:rsidRPr="00222A34">
            <w:rPr>
              <w:lang w:val="en-US"/>
            </w:rPr>
            <w:drawing>
              <wp:inline distT="0" distB="0" distL="0" distR="0" wp14:anchorId="07ED9061" wp14:editId="0E7A1B3F">
                <wp:extent cx="3695700" cy="48133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481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2A34" w:rsidRDefault="00222A34" w:rsidP="00222A34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F12905">
              <w:rPr>
                <w:noProof/>
              </w:rPr>
              <w:t>3</w:t>
            </w:r>
          </w:fldSimple>
          <w:r>
            <w:t xml:space="preserve"> – вывод программы</w:t>
          </w:r>
        </w:p>
        <w:p w:rsidR="00222A34" w:rsidRDefault="00222A34" w:rsidP="00222A34">
          <w:pPr>
            <w:pStyle w:val="aa"/>
            <w:numPr>
              <w:ilvl w:val="0"/>
              <w:numId w:val="2"/>
            </w:numPr>
          </w:pPr>
          <w:r>
            <w:t xml:space="preserve">В классе </w:t>
          </w:r>
          <w:r>
            <w:rPr>
              <w:lang w:val="en-US"/>
            </w:rPr>
            <w:t>Book</w:t>
          </w:r>
          <w:r w:rsidRPr="00222A34">
            <w:t xml:space="preserve"> </w:t>
          </w:r>
          <w:r>
            <w:t>было реализовано несколько перегруженных конструкторов:</w:t>
          </w:r>
        </w:p>
        <w:p w:rsidR="00222A34" w:rsidRDefault="00222A34" w:rsidP="00222A34">
          <w:pPr>
            <w:pStyle w:val="aa"/>
            <w:keepNext/>
            <w:ind w:left="1080"/>
          </w:pPr>
          <w:r w:rsidRPr="00222A34">
            <w:lastRenderedPageBreak/>
            <w:drawing>
              <wp:inline distT="0" distB="0" distL="0" distR="0" wp14:anchorId="1B1622A4" wp14:editId="4317FCBF">
                <wp:extent cx="6120130" cy="3790950"/>
                <wp:effectExtent l="0" t="0" r="1270" b="635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790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2A34" w:rsidRDefault="00222A34" w:rsidP="00222A34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F12905">
              <w:rPr>
                <w:noProof/>
              </w:rPr>
              <w:t>4</w:t>
            </w:r>
          </w:fldSimple>
          <w:r>
            <w:t xml:space="preserve"> – класс </w:t>
          </w:r>
          <w:r>
            <w:rPr>
              <w:lang w:val="en-US"/>
            </w:rPr>
            <w:t>Book</w:t>
          </w:r>
        </w:p>
        <w:p w:rsidR="00222A34" w:rsidRDefault="00222A34" w:rsidP="00222A34">
          <w:pPr>
            <w:pStyle w:val="aa"/>
            <w:numPr>
              <w:ilvl w:val="0"/>
              <w:numId w:val="2"/>
            </w:numPr>
          </w:pPr>
          <w:r>
            <w:t xml:space="preserve">В классе </w:t>
          </w:r>
          <w:r>
            <w:rPr>
              <w:lang w:val="en-US"/>
            </w:rPr>
            <w:t>program</w:t>
          </w:r>
          <w:r w:rsidRPr="00387268">
            <w:t xml:space="preserve"> </w:t>
          </w:r>
          <w:r>
            <w:t xml:space="preserve">были </w:t>
          </w:r>
          <w:r w:rsidR="00387268">
            <w:t xml:space="preserve">созданы два объекта класса </w:t>
          </w:r>
          <w:r w:rsidR="00387268">
            <w:rPr>
              <w:lang w:val="en-US"/>
            </w:rPr>
            <w:t>Book</w:t>
          </w:r>
          <w:r w:rsidR="00387268">
            <w:t xml:space="preserve"> с использованием разных конструкторов:</w:t>
          </w:r>
        </w:p>
        <w:p w:rsidR="00387268" w:rsidRDefault="00387268" w:rsidP="00387268">
          <w:pPr>
            <w:pStyle w:val="aa"/>
            <w:keepNext/>
            <w:ind w:left="1080"/>
          </w:pPr>
          <w:r w:rsidRPr="00387268">
            <w:drawing>
              <wp:inline distT="0" distB="0" distL="0" distR="0" wp14:anchorId="6A1D3031" wp14:editId="3AC5545B">
                <wp:extent cx="6120130" cy="1007745"/>
                <wp:effectExtent l="0" t="0" r="127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007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7268" w:rsidRDefault="00387268" w:rsidP="00387268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F12905">
              <w:rPr>
                <w:noProof/>
              </w:rPr>
              <w:t>5</w:t>
            </w:r>
          </w:fldSimple>
          <w:r>
            <w:t xml:space="preserve"> – класс </w:t>
          </w:r>
          <w:r>
            <w:rPr>
              <w:lang w:val="en-US"/>
            </w:rPr>
            <w:t>program</w:t>
          </w:r>
        </w:p>
        <w:p w:rsidR="00387268" w:rsidRDefault="00387268" w:rsidP="00387268">
          <w:pPr>
            <w:pStyle w:val="aa"/>
            <w:numPr>
              <w:ilvl w:val="0"/>
              <w:numId w:val="2"/>
            </w:numPr>
          </w:pPr>
          <w:r>
            <w:t>Работа программы была проверена:</w:t>
          </w:r>
        </w:p>
        <w:p w:rsidR="00387268" w:rsidRDefault="00387268" w:rsidP="00387268">
          <w:pPr>
            <w:pStyle w:val="aa"/>
            <w:keepNext/>
            <w:ind w:left="1080"/>
          </w:pPr>
          <w:r w:rsidRPr="00387268">
            <w:drawing>
              <wp:inline distT="0" distB="0" distL="0" distR="0" wp14:anchorId="56514358" wp14:editId="10E88622">
                <wp:extent cx="3505200" cy="26035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260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7268" w:rsidRPr="00387268" w:rsidRDefault="00387268" w:rsidP="00387268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 w:rsidR="00F12905">
              <w:rPr>
                <w:noProof/>
              </w:rPr>
              <w:t>6</w:t>
            </w:r>
          </w:fldSimple>
          <w:r>
            <w:t xml:space="preserve"> – работа программы</w:t>
          </w:r>
        </w:p>
        <w:p w:rsidR="00F12905" w:rsidRDefault="00387268" w:rsidP="00387268">
          <w:pPr>
            <w:pStyle w:val="aa"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Самостоятельно был реализован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triangle</w:t>
          </w:r>
          <w:r w:rsidRPr="00387268">
            <w:rPr>
              <w:rFonts w:ascii="Times New Roman" w:hAnsi="Times New Roman" w:cs="Times New Roman"/>
              <w:sz w:val="28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где был создан </w:t>
          </w:r>
          <w:r w:rsidR="00F12905">
            <w:rPr>
              <w:rFonts w:ascii="Times New Roman" w:hAnsi="Times New Roman" w:cs="Times New Roman"/>
              <w:sz w:val="28"/>
              <w:szCs w:val="24"/>
            </w:rPr>
            <w:t>конструктор,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который принимает </w:t>
          </w:r>
          <w:r w:rsidR="00F12905">
            <w:rPr>
              <w:rFonts w:ascii="Times New Roman" w:hAnsi="Times New Roman" w:cs="Times New Roman"/>
              <w:sz w:val="28"/>
              <w:szCs w:val="24"/>
            </w:rPr>
            <w:t>длины сторон треугольника. Также были созданы методы для вывода информации о треугольнике, где была выполнена проверка, существует ли треугольник, методы для расчёта периметра и площади.</w:t>
          </w:r>
        </w:p>
        <w:p w:rsidR="00F12905" w:rsidRDefault="00F12905" w:rsidP="00F12905">
          <w:pPr>
            <w:pStyle w:val="aa"/>
            <w:keepNext/>
            <w:tabs>
              <w:tab w:val="left" w:pos="4110"/>
            </w:tabs>
            <w:spacing w:after="600" w:line="240" w:lineRule="auto"/>
            <w:ind w:left="1080"/>
            <w:outlineLvl w:val="0"/>
          </w:pPr>
          <w:r w:rsidRPr="00F12905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5796A3B6" wp14:editId="19F5C7CA">
                <wp:extent cx="6120130" cy="4329430"/>
                <wp:effectExtent l="0" t="0" r="1270" b="127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4329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2905" w:rsidRPr="00F12905" w:rsidRDefault="00F12905" w:rsidP="00F12905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7</w:t>
            </w:r>
          </w:fldSimple>
          <w:r>
            <w:t xml:space="preserve"> – класс </w:t>
          </w:r>
          <w:r>
            <w:rPr>
              <w:lang w:val="en-US"/>
            </w:rPr>
            <w:t>triangle</w:t>
          </w:r>
        </w:p>
        <w:p w:rsidR="00F12905" w:rsidRDefault="00F12905" w:rsidP="00F12905">
          <w:pPr>
            <w:pStyle w:val="aa"/>
            <w:keepNext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program</w:t>
          </w:r>
          <w:r w:rsidRPr="00F12905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было создано два объекта класса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triangle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. Первый треугольник существует, второй – нет. </w:t>
          </w:r>
          <w:r w:rsidRPr="00F12905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2D9ACECF" wp14:editId="03B1A9DA">
                <wp:extent cx="6120130" cy="2249805"/>
                <wp:effectExtent l="0" t="0" r="127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24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2905" w:rsidRDefault="00F12905" w:rsidP="00F12905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8</w:t>
            </w:r>
          </w:fldSimple>
          <w:r>
            <w:t xml:space="preserve"> – класс </w:t>
          </w:r>
          <w:r>
            <w:rPr>
              <w:lang w:val="en-US"/>
            </w:rPr>
            <w:t xml:space="preserve">program </w:t>
          </w:r>
        </w:p>
        <w:p w:rsidR="00F12905" w:rsidRPr="00F12905" w:rsidRDefault="00F12905" w:rsidP="00F12905">
          <w:pPr>
            <w:rPr>
              <w:lang w:val="en-US"/>
            </w:rPr>
          </w:pPr>
        </w:p>
        <w:p w:rsidR="00F12905" w:rsidRDefault="00F12905" w:rsidP="00F12905">
          <w:pPr>
            <w:pStyle w:val="aa"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Программа была протестирована:</w:t>
          </w:r>
        </w:p>
        <w:p w:rsidR="00F12905" w:rsidRDefault="00F12905" w:rsidP="00F12905">
          <w:pPr>
            <w:pStyle w:val="aa"/>
            <w:keepNext/>
            <w:tabs>
              <w:tab w:val="left" w:pos="4110"/>
            </w:tabs>
            <w:spacing w:after="600" w:line="240" w:lineRule="auto"/>
            <w:ind w:left="1080"/>
            <w:outlineLvl w:val="0"/>
          </w:pPr>
          <w:r w:rsidRPr="00F12905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4521ADB7" wp14:editId="29FAC1F4">
                <wp:extent cx="3390900" cy="311150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311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2905" w:rsidRDefault="00F12905" w:rsidP="00F12905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9</w:t>
            </w:r>
          </w:fldSimple>
          <w:r>
            <w:t xml:space="preserve"> – вывод программы</w:t>
          </w:r>
        </w:p>
        <w:p w:rsidR="00825953" w:rsidRPr="00222A34" w:rsidRDefault="00922167" w:rsidP="00F12905">
          <w:pPr>
            <w:pStyle w:val="aa"/>
            <w:tabs>
              <w:tab w:val="left" w:pos="4110"/>
            </w:tabs>
            <w:spacing w:after="600" w:line="240" w:lineRule="auto"/>
            <w:ind w:left="108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36DF">
        <w:rPr>
          <w:rFonts w:ascii="Times New Roman" w:hAnsi="Times New Roman" w:cs="Times New Roman"/>
          <w:b/>
          <w:sz w:val="28"/>
          <w:szCs w:val="28"/>
        </w:rPr>
        <w:t>Вы</w:t>
      </w:r>
      <w:proofErr w:type="spellEnd"/>
      <w:r w:rsidRPr="00D736DF">
        <w:rPr>
          <w:rFonts w:ascii="Times New Roman" w:hAnsi="Times New Roman" w:cs="Times New Roman"/>
          <w:b/>
          <w:sz w:val="28"/>
          <w:szCs w:val="28"/>
        </w:rPr>
        <w:t>вод:</w:t>
      </w:r>
    </w:p>
    <w:p w:rsidR="00825953" w:rsidRPr="00D736DF" w:rsidRDefault="00922167" w:rsidP="007C7E06">
      <w:pPr>
        <w:tabs>
          <w:tab w:val="left" w:pos="4095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C159535A3A98F047B7E7E4F08C8F9C28"/>
          </w:placeholder>
        </w:sdtPr>
        <w:sdtEndPr/>
        <w:sdtContent>
          <w:r w:rsidR="00F12905">
            <w:rPr>
              <w:rFonts w:ascii="Times New Roman" w:hAnsi="Times New Roman" w:cs="Times New Roman"/>
              <w:sz w:val="28"/>
              <w:szCs w:val="24"/>
            </w:rPr>
            <w:t>Таким образом, были изучены классы и методы работы с ними. На практике были исследованы способы создания методов класса, конструкторов класса с перегрузкой. Для закрепления навыков самостоятельно была разработана программа для расчёта площади и периметра треугольника.</w:t>
          </w:r>
          <w:bookmarkStart w:id="0" w:name="_GoBack"/>
          <w:bookmarkEnd w:id="0"/>
          <w:r w:rsidR="00F12905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:rsidR="00825953" w:rsidRPr="00D736DF" w:rsidRDefault="001B5B56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87A39ACE6AB7CE4D82268032B1B30B5D"/>
        </w:placeholder>
        <w:showingPlcHdr/>
      </w:sdtPr>
      <w:sdtEndPr/>
      <w:sdtContent>
        <w:p w:rsidR="00825953" w:rsidRPr="00D736DF" w:rsidRDefault="00825953" w:rsidP="00825953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167" w:rsidRDefault="00922167" w:rsidP="00186C2F">
      <w:pPr>
        <w:spacing w:after="0" w:line="240" w:lineRule="auto"/>
      </w:pPr>
      <w:r>
        <w:separator/>
      </w:r>
    </w:p>
  </w:endnote>
  <w:endnote w:type="continuationSeparator" w:id="0">
    <w:p w:rsidR="00922167" w:rsidRDefault="00922167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167" w:rsidRDefault="00922167" w:rsidP="00186C2F">
      <w:pPr>
        <w:spacing w:after="0" w:line="240" w:lineRule="auto"/>
      </w:pPr>
      <w:r>
        <w:separator/>
      </w:r>
    </w:p>
  </w:footnote>
  <w:footnote w:type="continuationSeparator" w:id="0">
    <w:p w:rsidR="00922167" w:rsidRDefault="00922167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6918"/>
    <w:multiLevelType w:val="hybridMultilevel"/>
    <w:tmpl w:val="9A38C2BA"/>
    <w:lvl w:ilvl="0" w:tplc="EDD48E6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1144E"/>
    <w:multiLevelType w:val="hybridMultilevel"/>
    <w:tmpl w:val="826AB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6"/>
    <w:rsid w:val="000410EB"/>
    <w:rsid w:val="0010500D"/>
    <w:rsid w:val="00186C2F"/>
    <w:rsid w:val="001B5B56"/>
    <w:rsid w:val="00222A34"/>
    <w:rsid w:val="00227E46"/>
    <w:rsid w:val="002F5AB1"/>
    <w:rsid w:val="00354B37"/>
    <w:rsid w:val="00387268"/>
    <w:rsid w:val="005815F3"/>
    <w:rsid w:val="005C1E15"/>
    <w:rsid w:val="006C5AED"/>
    <w:rsid w:val="00703605"/>
    <w:rsid w:val="007C7E06"/>
    <w:rsid w:val="008127EF"/>
    <w:rsid w:val="00825953"/>
    <w:rsid w:val="00897D41"/>
    <w:rsid w:val="00922167"/>
    <w:rsid w:val="009B4D9E"/>
    <w:rsid w:val="00A71023"/>
    <w:rsid w:val="00A8270D"/>
    <w:rsid w:val="00B513DB"/>
    <w:rsid w:val="00BC47E2"/>
    <w:rsid w:val="00C96B31"/>
    <w:rsid w:val="00D00D24"/>
    <w:rsid w:val="00D736DF"/>
    <w:rsid w:val="00F12905"/>
    <w:rsid w:val="00F3554E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8E1A"/>
  <w15:docId w15:val="{9C6BDECA-E760-7E45-9011-7E49EFF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222A3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2A3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rdintsevmv/Documents/&#1047;&#1072;&#1085;&#1103;&#1090;&#1080;&#1103;/1%20&#1082;&#1091;&#1088;&#1089;/2%20&#1089;&#1077;&#1084;&#1077;&#1089;&#1090;&#1088;/&#1058;&#1077;&#1093;&#1085;&#1086;&#1083;&#1086;&#1075;&#1080;&#1080;%20&#1087;&#1088;&#1086;&#1075;&#1088;&#1072;&#1084;&#1084;&#1080;&#1088;&#1086;&#1074;&#1072;&#1085;&#1080;&#1103;/&#1055;&#1088;&#1072;&#1082;&#1090;&#1080;&#1095;&#1077;&#1089;&#1082;&#1080;&#1077;%20/Lab02/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AE701E5FE144B9EED239F1056F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F720A1-3F5F-0842-A243-0DC5A9416EE5}"/>
      </w:docPartPr>
      <w:docPartBody>
        <w:p w:rsidR="00544EA4" w:rsidRDefault="000910DE">
          <w:pPr>
            <w:pStyle w:val="4ADAE701E5FE144B9EED239F1056F20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1C3DFFE3484C84CB89D82FD03D8E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506D3-CC51-2E47-82C9-C0D7F5935643}"/>
      </w:docPartPr>
      <w:docPartBody>
        <w:p w:rsidR="00544EA4" w:rsidRDefault="000910DE">
          <w:pPr>
            <w:pStyle w:val="41C3DFFE3484C84CB89D82FD03D8ED5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BBDA0C473A45546AE4AAB392EC92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612AC-F16D-3C4F-A28A-C71D64E7F220}"/>
      </w:docPartPr>
      <w:docPartBody>
        <w:p w:rsidR="00544EA4" w:rsidRDefault="000910DE">
          <w:pPr>
            <w:pStyle w:val="2BBDA0C473A45546AE4AAB392EC9218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09E238E6BE7F2A4EB9C13865D72D3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5731A-B811-9E48-AE96-D5CE014F1DA6}"/>
      </w:docPartPr>
      <w:docPartBody>
        <w:p w:rsidR="00544EA4" w:rsidRDefault="000910DE">
          <w:pPr>
            <w:pStyle w:val="09E238E6BE7F2A4EB9C13865D72D333D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1A7BFC57DF2AB04DA7B15640589550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D742B-7314-8D41-9043-78A988726725}"/>
      </w:docPartPr>
      <w:docPartBody>
        <w:p w:rsidR="00544EA4" w:rsidRDefault="000910DE">
          <w:pPr>
            <w:pStyle w:val="1A7BFC57DF2AB04DA7B15640589550E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12E265864B96440A0961E9A74438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DC47-1DA6-F842-A0E5-EE0FB65391D4}"/>
      </w:docPartPr>
      <w:docPartBody>
        <w:p w:rsidR="00544EA4" w:rsidRDefault="000910DE">
          <w:pPr>
            <w:pStyle w:val="C12E265864B96440A0961E9A7443888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7352FF9C2095FC46A98872AE79BA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D33ED-093F-E94C-B1FE-38204F50058D}"/>
      </w:docPartPr>
      <w:docPartBody>
        <w:p w:rsidR="00544EA4" w:rsidRDefault="000910DE">
          <w:pPr>
            <w:pStyle w:val="7352FF9C2095FC46A98872AE79BAF547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3D68B401370D6E4D88EF0A032357B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FAA84-2471-D64E-9C90-5126DAD64137}"/>
      </w:docPartPr>
      <w:docPartBody>
        <w:p w:rsidR="00544EA4" w:rsidRDefault="000910DE">
          <w:pPr>
            <w:pStyle w:val="3D68B401370D6E4D88EF0A032357BCF9"/>
          </w:pPr>
          <w:r>
            <w:rPr>
              <w:rFonts w:cstheme="minorHAnsi"/>
            </w:rPr>
            <w:t>Напишите здесь ход работы</w:t>
          </w:r>
        </w:p>
      </w:docPartBody>
    </w:docPart>
    <w:docPart>
      <w:docPartPr>
        <w:name w:val="C159535A3A98F047B7E7E4F08C8F9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C73E8-A67B-584B-98C9-F04E4AA5138D}"/>
      </w:docPartPr>
      <w:docPartBody>
        <w:p w:rsidR="00544EA4" w:rsidRDefault="000910DE">
          <w:pPr>
            <w:pStyle w:val="C159535A3A98F047B7E7E4F08C8F9C28"/>
          </w:pPr>
          <w:r>
            <w:rPr>
              <w:rFonts w:cstheme="minorHAnsi"/>
            </w:rPr>
            <w:t>Напишите здесь вывод</w:t>
          </w:r>
        </w:p>
      </w:docPartBody>
    </w:docPart>
    <w:docPart>
      <w:docPartPr>
        <w:name w:val="87A39ACE6AB7CE4D82268032B1B30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6D1A-C124-C54D-AD79-8D24CEA44927}"/>
      </w:docPartPr>
      <w:docPartBody>
        <w:p w:rsidR="00544EA4" w:rsidRDefault="000910DE">
          <w:pPr>
            <w:pStyle w:val="87A39ACE6AB7CE4D82268032B1B30B5D"/>
          </w:pPr>
          <w:r>
            <w:rPr>
              <w:rFonts w:cstheme="minorHAnsi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DE"/>
    <w:rsid w:val="000910DE"/>
    <w:rsid w:val="00544EA4"/>
    <w:rsid w:val="00C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DAE701E5FE144B9EED239F1056F202">
    <w:name w:val="4ADAE701E5FE144B9EED239F1056F202"/>
  </w:style>
  <w:style w:type="paragraph" w:customStyle="1" w:styleId="41C3DFFE3484C84CB89D82FD03D8ED5C">
    <w:name w:val="41C3DFFE3484C84CB89D82FD03D8ED5C"/>
  </w:style>
  <w:style w:type="paragraph" w:customStyle="1" w:styleId="2BBDA0C473A45546AE4AAB392EC92186">
    <w:name w:val="2BBDA0C473A45546AE4AAB392EC92186"/>
  </w:style>
  <w:style w:type="paragraph" w:customStyle="1" w:styleId="09E238E6BE7F2A4EB9C13865D72D333D">
    <w:name w:val="09E238E6BE7F2A4EB9C13865D72D333D"/>
  </w:style>
  <w:style w:type="paragraph" w:customStyle="1" w:styleId="A0447C416BFFE04F8EF3A1E2CDECCB56">
    <w:name w:val="A0447C416BFFE04F8EF3A1E2CDECCB56"/>
  </w:style>
  <w:style w:type="paragraph" w:customStyle="1" w:styleId="1A7BFC57DF2AB04DA7B15640589550E1">
    <w:name w:val="1A7BFC57DF2AB04DA7B15640589550E1"/>
  </w:style>
  <w:style w:type="paragraph" w:customStyle="1" w:styleId="C12E265864B96440A0961E9A7443888A">
    <w:name w:val="C12E265864B96440A0961E9A7443888A"/>
  </w:style>
  <w:style w:type="paragraph" w:customStyle="1" w:styleId="7352FF9C2095FC46A98872AE79BAF547">
    <w:name w:val="7352FF9C2095FC46A98872AE79BAF547"/>
  </w:style>
  <w:style w:type="paragraph" w:customStyle="1" w:styleId="3D68B401370D6E4D88EF0A032357BCF9">
    <w:name w:val="3D68B401370D6E4D88EF0A032357BCF9"/>
  </w:style>
  <w:style w:type="paragraph" w:customStyle="1" w:styleId="C159535A3A98F047B7E7E4F08C8F9C28">
    <w:name w:val="C159535A3A98F047B7E7E4F08C8F9C28"/>
  </w:style>
  <w:style w:type="paragraph" w:customStyle="1" w:styleId="87A39ACE6AB7CE4D82268032B1B30B5D">
    <w:name w:val="87A39ACE6AB7CE4D82268032B1B3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5AA0B-D9E1-C044-A004-AB5BCC02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9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3</cp:revision>
  <dcterms:created xsi:type="dcterms:W3CDTF">2019-02-20T22:12:00Z</dcterms:created>
  <dcterms:modified xsi:type="dcterms:W3CDTF">2019-05-10T18:25:00Z</dcterms:modified>
</cp:coreProperties>
</file>