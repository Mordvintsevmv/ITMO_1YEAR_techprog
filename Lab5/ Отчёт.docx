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B1" w:rsidRPr="00D736DF" w:rsidRDefault="002F5AB1" w:rsidP="002F5AB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AB1" w:rsidRPr="00D736DF" w:rsidRDefault="002F5AB1" w:rsidP="002F5AB1">
      <w:pPr>
        <w:spacing w:after="0"/>
        <w:rPr>
          <w:rFonts w:ascii="Times New Roman" w:hAnsi="Times New Roman" w:cs="Times New Roman"/>
        </w:rPr>
      </w:pPr>
    </w:p>
    <w:p w:rsidR="002F5AB1" w:rsidRPr="00D736DF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F5AB1" w:rsidRPr="00D736DF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F37F19" w:rsidRPr="00D736DF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4ADAE701E5FE144B9EED239F1056F202"/>
          </w:placeholder>
        </w:sdtPr>
        <w:sdtEndPr/>
        <w:sdtContent>
          <w:r w:rsidR="007C7E06">
            <w:rPr>
              <w:rFonts w:ascii="Times New Roman" w:hAnsi="Times New Roman" w:cs="Times New Roman"/>
              <w:b/>
              <w:sz w:val="32"/>
              <w:szCs w:val="32"/>
            </w:rPr>
            <w:t>№</w:t>
          </w:r>
          <w:r w:rsidR="008127EF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41C3DFFE3484C84CB89D82FD03D8ED5C"/>
        </w:placeholder>
      </w:sdtPr>
      <w:sdtEndPr/>
      <w:sdtContent>
        <w:p w:rsidR="00F37F19" w:rsidRPr="00D736DF" w:rsidRDefault="006C5AED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Создание и использование </w:t>
          </w:r>
          <w:r w:rsidR="008127EF">
            <w:rPr>
              <w:rFonts w:ascii="Times New Roman" w:hAnsi="Times New Roman" w:cs="Times New Roman"/>
              <w:b/>
              <w:sz w:val="40"/>
              <w:szCs w:val="40"/>
            </w:rPr>
            <w:t>массивов</w:t>
          </w:r>
        </w:p>
      </w:sdtContent>
    </w:sdt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BBDA0C473A45546AE4AAB392EC92186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Мордвинцев</w:t>
          </w:r>
        </w:sdtContent>
      </w:sdt>
    </w:p>
    <w:p w:rsidR="005815F3" w:rsidRPr="00D736DF" w:rsidRDefault="00675E90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09E238E6BE7F2A4EB9C13865D72D333D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Максим Витальевич</w:t>
          </w:r>
        </w:sdtContent>
      </w:sdt>
    </w:p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1A7BFC57DF2AB04DA7B15640589550E1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="007C7E06" w:rsidRPr="00171BC5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D736DF">
        <w:rPr>
          <w:rFonts w:ascii="Times New Roman" w:hAnsi="Times New Roman" w:cs="Times New Roman"/>
          <w:sz w:val="28"/>
          <w:szCs w:val="28"/>
        </w:rPr>
        <w:t>Казанова П.П.</w:t>
      </w: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Pr="00D736DF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0EB" w:rsidRPr="00D736DF" w:rsidRDefault="000410EB" w:rsidP="007C7E0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1023" w:rsidRPr="00D736DF" w:rsidRDefault="00675E9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12E265864B96440A0961E9A7443888A"/>
          </w:placeholder>
        </w:sdtPr>
        <w:sdtEndPr/>
        <w:sdtContent>
          <w:r w:rsidR="00354B37" w:rsidRPr="00D736DF">
            <w:rPr>
              <w:rFonts w:ascii="Times New Roman" w:hAnsi="Times New Roman" w:cs="Times New Roman"/>
              <w:sz w:val="28"/>
              <w:szCs w:val="28"/>
            </w:rPr>
            <w:t>201</w:t>
          </w:r>
          <w:r w:rsidR="007C7E06" w:rsidRPr="00171BC5">
            <w:rPr>
              <w:rFonts w:ascii="Times New Roman" w:hAnsi="Times New Roman" w:cs="Times New Roman"/>
              <w:sz w:val="28"/>
              <w:szCs w:val="28"/>
            </w:rPr>
            <w:t>9</w:t>
          </w:r>
        </w:sdtContent>
      </w:sdt>
    </w:p>
    <w:p w:rsidR="00A71023" w:rsidRPr="00D736DF" w:rsidRDefault="000410EB" w:rsidP="007C7E06">
      <w:pPr>
        <w:pageBreakBefore/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25953" w:rsidRPr="00D736DF" w:rsidRDefault="00675E90" w:rsidP="007C7E06">
      <w:pPr>
        <w:tabs>
          <w:tab w:val="left" w:pos="3600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7352FF9C2095FC46A98872AE79BAF547"/>
          </w:placeholder>
        </w:sdtPr>
        <w:sdtEndPr/>
        <w:sdtContent>
          <w:r w:rsidR="00171BC5">
            <w:rPr>
              <w:rFonts w:ascii="Times New Roman" w:hAnsi="Times New Roman" w:cs="Times New Roman"/>
              <w:sz w:val="28"/>
              <w:szCs w:val="24"/>
            </w:rPr>
            <w:t xml:space="preserve">Изучить работу с массивами в </w:t>
          </w:r>
          <w:r w:rsidR="00171BC5">
            <w:rPr>
              <w:rFonts w:ascii="Times New Roman" w:hAnsi="Times New Roman" w:cs="Times New Roman"/>
              <w:sz w:val="28"/>
              <w:szCs w:val="24"/>
              <w:lang w:val="en-US"/>
            </w:rPr>
            <w:t>c</w:t>
          </w:r>
          <w:r w:rsidR="00171BC5" w:rsidRPr="00171BC5">
            <w:rPr>
              <w:rFonts w:ascii="Times New Roman" w:hAnsi="Times New Roman" w:cs="Times New Roman"/>
              <w:sz w:val="28"/>
              <w:szCs w:val="24"/>
            </w:rPr>
            <w:t>#.</w:t>
          </w:r>
        </w:sdtContent>
      </w:sdt>
    </w:p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rPr>
          <w:rFonts w:ascii="Times New Roman" w:hAnsi="Times New Roman" w:cs="Times New Roman"/>
          <w:sz w:val="28"/>
          <w:szCs w:val="24"/>
        </w:rPr>
        <w:id w:val="-239786831"/>
        <w:placeholder>
          <w:docPart w:val="3D68B401370D6E4D88EF0A032357BCF9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171BC5" w:rsidRDefault="00171BC5" w:rsidP="00171BC5">
          <w:pPr>
            <w:tabs>
              <w:tab w:val="left" w:pos="4110"/>
            </w:tabs>
            <w:spacing w:after="600" w:line="240" w:lineRule="auto"/>
            <w:jc w:val="center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Упражнение 1</w:t>
          </w:r>
        </w:p>
        <w:p w:rsidR="004E245A" w:rsidRDefault="00171BC5" w:rsidP="00171BC5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массив целых чисел. </w:t>
          </w:r>
          <w:r w:rsidR="004E245A">
            <w:rPr>
              <w:rFonts w:ascii="Times New Roman" w:hAnsi="Times New Roman" w:cs="Times New Roman"/>
              <w:sz w:val="28"/>
              <w:szCs w:val="24"/>
            </w:rPr>
            <w:t>Также был реализован вывод всех чисел и вывод всех чисел, где чётные заменялись на нули.</w:t>
          </w:r>
        </w:p>
        <w:p w:rsidR="004E245A" w:rsidRDefault="004E245A" w:rsidP="004E245A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4E245A">
            <w:drawing>
              <wp:inline distT="0" distB="0" distL="0" distR="0" wp14:anchorId="3A7FA984" wp14:editId="12BE6D7E">
                <wp:extent cx="5956300" cy="27051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270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E245A" w:rsidRDefault="004E245A" w:rsidP="004E245A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</w:t>
            </w:r>
          </w:fldSimple>
          <w:r>
            <w:t xml:space="preserve"> – код программы</w:t>
          </w:r>
        </w:p>
        <w:p w:rsidR="004E245A" w:rsidRDefault="004E245A" w:rsidP="004E245A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Программа была протестирована.</w:t>
          </w:r>
        </w:p>
        <w:p w:rsidR="004E245A" w:rsidRDefault="004E245A" w:rsidP="004E245A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4E245A">
            <w:drawing>
              <wp:inline distT="0" distB="0" distL="0" distR="0" wp14:anchorId="7361F62D" wp14:editId="54045F3A">
                <wp:extent cx="3213100" cy="9144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31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E245A" w:rsidRDefault="004E245A" w:rsidP="004E245A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2</w:t>
            </w:r>
          </w:fldSimple>
          <w:r>
            <w:t xml:space="preserve"> – вывод программы</w:t>
          </w:r>
        </w:p>
        <w:p w:rsidR="004E245A" w:rsidRPr="008178CE" w:rsidRDefault="004E245A" w:rsidP="004E245A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8178CE">
            <w:rPr>
              <w:rFonts w:ascii="Times New Roman" w:hAnsi="Times New Roman" w:cs="Times New Roman"/>
              <w:sz w:val="28"/>
              <w:szCs w:val="28"/>
            </w:rPr>
            <w:t>Был реализован массив с размерностью, которую укажет пользователь. Пользователь также будет вводить числа с клавиатуры. Далее числа в массиве выводятся в консоль.</w:t>
          </w:r>
          <w:r w:rsidR="008178CE">
            <w:rPr>
              <w:rFonts w:ascii="Times New Roman" w:hAnsi="Times New Roman" w:cs="Times New Roman"/>
              <w:sz w:val="28"/>
              <w:szCs w:val="28"/>
            </w:rPr>
            <w:t xml:space="preserve"> Программа была протестирована.</w:t>
          </w:r>
        </w:p>
        <w:p w:rsidR="008178CE" w:rsidRDefault="008178CE" w:rsidP="008178CE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8178CE">
            <w:lastRenderedPageBreak/>
            <w:drawing>
              <wp:inline distT="0" distB="0" distL="0" distR="0" wp14:anchorId="58ED888E" wp14:editId="328FA6E5">
                <wp:extent cx="5105400" cy="30226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302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78CE" w:rsidRPr="008178CE" w:rsidRDefault="008178CE" w:rsidP="008178CE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3</w:t>
            </w:r>
          </w:fldSimple>
          <w:r>
            <w:rPr>
              <w:lang w:val="en-US"/>
            </w:rPr>
            <w:t xml:space="preserve"> – </w:t>
          </w:r>
          <w:r>
            <w:t>код программы</w:t>
          </w:r>
        </w:p>
        <w:p w:rsidR="008178CE" w:rsidRDefault="008178CE" w:rsidP="008178CE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8178CE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6DCDD6D7" wp14:editId="04383714">
                <wp:extent cx="3302000" cy="14605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0" cy="146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78CE" w:rsidRDefault="008178CE" w:rsidP="008178CE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4</w:t>
            </w:r>
          </w:fldSimple>
          <w:r>
            <w:t xml:space="preserve"> – работа программы</w:t>
          </w:r>
        </w:p>
        <w:p w:rsidR="008178CE" w:rsidRDefault="008178CE" w:rsidP="008178CE"/>
        <w:p w:rsidR="008178CE" w:rsidRPr="008178CE" w:rsidRDefault="008178CE" w:rsidP="008178CE"/>
        <w:p w:rsidR="008178CE" w:rsidRDefault="008178CE" w:rsidP="008178CE">
          <w:pPr>
            <w:tabs>
              <w:tab w:val="left" w:pos="4110"/>
            </w:tabs>
            <w:spacing w:after="600" w:line="240" w:lineRule="auto"/>
            <w:ind w:left="360"/>
            <w:jc w:val="center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Упражнение 2</w:t>
          </w:r>
        </w:p>
        <w:p w:rsidR="001D6AB5" w:rsidRDefault="001D6AB5" w:rsidP="008178CE">
          <w:pPr>
            <w:tabs>
              <w:tab w:val="left" w:pos="4110"/>
            </w:tabs>
            <w:spacing w:after="600" w:line="240" w:lineRule="auto"/>
            <w:ind w:left="36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Необходимо создать программу, которая будет выполнять умножение матрицы на матрицу.</w:t>
          </w:r>
        </w:p>
        <w:p w:rsidR="005E58EB" w:rsidRDefault="005E58EB" w:rsidP="001D6AB5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Были созданы два двумерных массива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a</w:t>
          </w:r>
          <w:r w:rsidRPr="005E58EB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Pr="005E58EB">
            <w:rPr>
              <w:rFonts w:ascii="Times New Roman" w:hAnsi="Times New Roman" w:cs="Times New Roman"/>
              <w:sz w:val="28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значения которых задавались вручную для проверки. Также был создан двумерный массив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result</w:t>
          </w:r>
          <w:r w:rsidRPr="005E58EB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для записи результата умножения матрицы на матрицу по формуле. Полученный результат выводится на экран. Программа была протестирована.</w:t>
          </w:r>
        </w:p>
        <w:p w:rsidR="005E58EB" w:rsidRDefault="005E58EB" w:rsidP="005E58EB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5E58EB">
            <w:lastRenderedPageBreak/>
            <w:drawing>
              <wp:inline distT="0" distB="0" distL="0" distR="0" wp14:anchorId="4EBAB980" wp14:editId="0BA720AA">
                <wp:extent cx="6120130" cy="2165350"/>
                <wp:effectExtent l="0" t="0" r="1270" b="635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16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58EB" w:rsidRDefault="005E58EB" w:rsidP="005E58EB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5</w:t>
            </w:r>
          </w:fldSimple>
          <w:r>
            <w:t xml:space="preserve"> – код программы</w:t>
          </w:r>
        </w:p>
        <w:p w:rsidR="005E58EB" w:rsidRDefault="005E58EB" w:rsidP="005E58EB">
          <w:pPr>
            <w:keepNext/>
          </w:pPr>
          <w:r w:rsidRPr="005E58EB">
            <w:drawing>
              <wp:inline distT="0" distB="0" distL="0" distR="0" wp14:anchorId="09F76A86" wp14:editId="6494A4B2">
                <wp:extent cx="3060700" cy="9144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07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58EB" w:rsidRDefault="005E58EB" w:rsidP="005E58EB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6</w:t>
            </w:r>
          </w:fldSimple>
          <w:r>
            <w:rPr>
              <w:lang w:val="en-US"/>
            </w:rPr>
            <w:t xml:space="preserve"> – </w:t>
          </w:r>
          <w:r>
            <w:t>Вывод программы</w:t>
          </w:r>
        </w:p>
        <w:p w:rsidR="005E58EB" w:rsidRDefault="005E58EB" w:rsidP="005E58EB"/>
        <w:p w:rsidR="005E58EB" w:rsidRDefault="005E58EB" w:rsidP="005E58EB">
          <w:pPr>
            <w:pStyle w:val="aa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5E58EB">
            <w:rPr>
              <w:rFonts w:ascii="Times New Roman" w:hAnsi="Times New Roman" w:cs="Times New Roman"/>
              <w:sz w:val="28"/>
              <w:szCs w:val="28"/>
            </w:rPr>
            <w:t xml:space="preserve">Был создан метод для вывода матрицы. Программа была проверена, ошибок выявлено не было. </w:t>
          </w:r>
        </w:p>
        <w:p w:rsidR="005E58EB" w:rsidRDefault="005E58EB" w:rsidP="005E58EB">
          <w:pPr>
            <w:pStyle w:val="aa"/>
            <w:keepNext/>
          </w:pPr>
          <w:r w:rsidRPr="005E58EB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4A426E21" wp14:editId="49AB33E5">
                <wp:extent cx="6120130" cy="1162050"/>
                <wp:effectExtent l="0" t="0" r="1270" b="635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58EB" w:rsidRDefault="005E58EB" w:rsidP="005E58EB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7</w:t>
            </w:r>
          </w:fldSimple>
          <w:r>
            <w:rPr>
              <w:lang w:val="en-US"/>
            </w:rPr>
            <w:t xml:space="preserve"> – </w:t>
          </w:r>
          <w:r>
            <w:t>Создание метода</w:t>
          </w:r>
        </w:p>
        <w:p w:rsidR="005E58EB" w:rsidRPr="005E58EB" w:rsidRDefault="005E58EB" w:rsidP="005E58EB">
          <w:pPr>
            <w:rPr>
              <w:lang w:val="en-US"/>
            </w:rPr>
          </w:pPr>
        </w:p>
        <w:p w:rsidR="005E58EB" w:rsidRDefault="005E58EB" w:rsidP="005E58EB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В методе был изменён способ вывода на вывод через цикл. Программа была протестирована.</w:t>
          </w:r>
        </w:p>
        <w:p w:rsidR="005E58EB" w:rsidRDefault="005E58EB" w:rsidP="005E58EB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5E58EB">
            <w:lastRenderedPageBreak/>
            <w:drawing>
              <wp:inline distT="0" distB="0" distL="0" distR="0" wp14:anchorId="4CECE632" wp14:editId="5A6C9BC3">
                <wp:extent cx="4737100" cy="21336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100" cy="213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58EB" w:rsidRDefault="005E58EB" w:rsidP="005E58EB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8</w:t>
            </w:r>
          </w:fldSimple>
          <w:r>
            <w:t xml:space="preserve"> – полученный метод</w:t>
          </w:r>
        </w:p>
        <w:p w:rsidR="005E58EB" w:rsidRDefault="005E58EB" w:rsidP="005E58EB">
          <w:pPr>
            <w:keepNext/>
            <w:jc w:val="center"/>
          </w:pPr>
          <w:r w:rsidRPr="005E58EB">
            <w:drawing>
              <wp:inline distT="0" distB="0" distL="0" distR="0" wp14:anchorId="383BD45C" wp14:editId="674B1D4F">
                <wp:extent cx="1765300" cy="14478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58EB" w:rsidRPr="005E58EB" w:rsidRDefault="005E58EB" w:rsidP="005E58EB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9</w:t>
            </w:r>
          </w:fldSimple>
          <w:r>
            <w:t xml:space="preserve"> – вывод программы</w:t>
          </w:r>
        </w:p>
        <w:p w:rsidR="0024585A" w:rsidRDefault="0024585A" w:rsidP="0024585A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создан метод для получения результата умножения двух матриц. Программа была протестирована. Вывод программы аналогичен предыдущему.</w:t>
          </w:r>
        </w:p>
        <w:p w:rsidR="0024585A" w:rsidRDefault="0024585A" w:rsidP="0024585A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24585A">
            <w:drawing>
              <wp:inline distT="0" distB="0" distL="0" distR="0" wp14:anchorId="4F913DA3" wp14:editId="33AE4AE6">
                <wp:extent cx="6120130" cy="955675"/>
                <wp:effectExtent l="0" t="0" r="127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955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585A" w:rsidRDefault="0024585A" w:rsidP="0024585A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10</w:t>
            </w:r>
          </w:fldSimple>
          <w:r>
            <w:t xml:space="preserve"> – полученный метод</w:t>
          </w:r>
        </w:p>
        <w:p w:rsidR="0024585A" w:rsidRPr="0024585A" w:rsidRDefault="0024585A" w:rsidP="0024585A">
          <w:pPr>
            <w:rPr>
              <w:lang w:val="en-US"/>
            </w:rPr>
          </w:pPr>
        </w:p>
        <w:p w:rsidR="0024585A" w:rsidRDefault="0024585A" w:rsidP="0024585A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упрощен метод умножения матриц. Программа была протестирована. Вывод аналогичен предыдущему.</w:t>
          </w:r>
        </w:p>
        <w:p w:rsidR="0024585A" w:rsidRDefault="0024585A" w:rsidP="0024585A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24585A">
            <w:rPr>
              <w:rFonts w:ascii="Times New Roman" w:hAnsi="Times New Roman" w:cs="Times New Roman"/>
              <w:sz w:val="28"/>
              <w:szCs w:val="24"/>
            </w:rPr>
            <w:lastRenderedPageBreak/>
            <w:drawing>
              <wp:inline distT="0" distB="0" distL="0" distR="0" wp14:anchorId="3AA4847F" wp14:editId="1E43CF4B">
                <wp:extent cx="6120130" cy="2607310"/>
                <wp:effectExtent l="0" t="0" r="127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607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585A" w:rsidRDefault="0024585A" w:rsidP="0024585A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11</w:t>
            </w:r>
          </w:fldSimple>
          <w:r>
            <w:t xml:space="preserve"> – метод умножения</w:t>
          </w:r>
        </w:p>
        <w:p w:rsidR="0024585A" w:rsidRPr="007D3B5F" w:rsidRDefault="0024585A" w:rsidP="0024585A">
          <w:pPr>
            <w:rPr>
              <w:lang w:val="en-US"/>
            </w:rPr>
          </w:pPr>
        </w:p>
        <w:p w:rsidR="007D3B5F" w:rsidRPr="007D3B5F" w:rsidRDefault="007D3B5F" w:rsidP="007D3B5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метод для ввода значений матрицы с клавиатуры. Переменные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a</w:t>
          </w:r>
          <w:r w:rsidRPr="007D3B5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</w:t>
          </w:r>
          <w:r w:rsidRPr="007D3B5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были инициализированы при помощи него. Программа была протестирована.</w:t>
          </w:r>
        </w:p>
        <w:p w:rsidR="007D3B5F" w:rsidRDefault="007D3B5F" w:rsidP="007D3B5F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7D3B5F">
            <w:drawing>
              <wp:inline distT="0" distB="0" distL="0" distR="0" wp14:anchorId="6DFF06C2" wp14:editId="77215021">
                <wp:extent cx="6120130" cy="2094230"/>
                <wp:effectExtent l="0" t="0" r="1270" b="127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09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3B5F" w:rsidRDefault="007D3B5F" w:rsidP="007D3B5F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12</w:t>
            </w:r>
          </w:fldSimple>
          <w:r>
            <w:t xml:space="preserve"> – метод </w:t>
          </w:r>
          <w:r>
            <w:rPr>
              <w:lang w:val="en-US"/>
            </w:rPr>
            <w:t>Input</w:t>
          </w:r>
        </w:p>
        <w:p w:rsidR="007D3B5F" w:rsidRDefault="007D3B5F" w:rsidP="007D3B5F">
          <w:pPr>
            <w:rPr>
              <w:lang w:val="en-US"/>
            </w:rPr>
          </w:pPr>
        </w:p>
        <w:p w:rsidR="007D3B5F" w:rsidRDefault="007D3B5F" w:rsidP="007D3B5F">
          <w:pPr>
            <w:keepNext/>
          </w:pPr>
          <w:r w:rsidRPr="007D3B5F">
            <w:rPr>
              <w:lang w:val="en-US"/>
            </w:rPr>
            <w:lastRenderedPageBreak/>
            <w:drawing>
              <wp:inline distT="0" distB="0" distL="0" distR="0" wp14:anchorId="2FF2799F" wp14:editId="59C954E2">
                <wp:extent cx="3314700" cy="13843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138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3B5F" w:rsidRDefault="007D3B5F" w:rsidP="007D3B5F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13</w:t>
            </w:r>
          </w:fldSimple>
          <w:r>
            <w:rPr>
              <w:lang w:val="en-US"/>
            </w:rPr>
            <w:t xml:space="preserve"> – </w:t>
          </w:r>
          <w:r>
            <w:t>матрицы</w:t>
          </w:r>
        </w:p>
        <w:p w:rsidR="007D3B5F" w:rsidRDefault="007D3B5F" w:rsidP="007D3B5F">
          <w:pPr>
            <w:keepNext/>
          </w:pPr>
          <w:r w:rsidRPr="007D3B5F">
            <w:drawing>
              <wp:inline distT="0" distB="0" distL="0" distR="0" wp14:anchorId="01301AA9" wp14:editId="74CA7554">
                <wp:extent cx="2921000" cy="3263900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0" cy="326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3B5F" w:rsidRDefault="007D3B5F" w:rsidP="007D3B5F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14</w:t>
            </w:r>
          </w:fldSimple>
          <w:r>
            <w:t xml:space="preserve"> – работа программы.</w:t>
          </w:r>
        </w:p>
        <w:p w:rsidR="007D3B5F" w:rsidRDefault="007D3B5F" w:rsidP="007D3B5F">
          <w:pPr>
            <w:rPr>
              <w:lang w:val="en-US"/>
            </w:rPr>
          </w:pPr>
        </w:p>
        <w:p w:rsidR="007D3B5F" w:rsidRPr="007D3B5F" w:rsidRDefault="007D3B5F" w:rsidP="007D3B5F">
          <w:pPr>
            <w:rPr>
              <w:lang w:val="en-US"/>
            </w:rPr>
          </w:pPr>
        </w:p>
        <w:p w:rsidR="007D3B5F" w:rsidRDefault="007D3B5F" w:rsidP="007D3B5F">
          <w:pPr>
            <w:tabs>
              <w:tab w:val="left" w:pos="4110"/>
            </w:tabs>
            <w:spacing w:after="600" w:line="240" w:lineRule="auto"/>
            <w:ind w:left="360"/>
            <w:jc w:val="center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Упражнение 3</w:t>
          </w:r>
        </w:p>
        <w:p w:rsidR="00202D1F" w:rsidRDefault="007D3B5F" w:rsidP="007D3B5F">
          <w:pPr>
            <w:pStyle w:val="aa"/>
            <w:numPr>
              <w:ilvl w:val="0"/>
              <w:numId w:val="4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массив для </w:t>
          </w:r>
          <w:r w:rsidR="00202D1F">
            <w:rPr>
              <w:rFonts w:ascii="Times New Roman" w:hAnsi="Times New Roman" w:cs="Times New Roman"/>
              <w:sz w:val="28"/>
              <w:szCs w:val="24"/>
            </w:rPr>
            <w:t>элементов массива, размер и значения которого задаются с клавиатуры. Также был создан метод для вывода списка возможных действий над массивом.</w:t>
          </w:r>
        </w:p>
        <w:p w:rsidR="00202D1F" w:rsidRDefault="00202D1F" w:rsidP="00202D1F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202D1F">
            <w:lastRenderedPageBreak/>
            <w:drawing>
              <wp:inline distT="0" distB="0" distL="0" distR="0" wp14:anchorId="47CB5653" wp14:editId="3E15939E">
                <wp:extent cx="6120130" cy="4368800"/>
                <wp:effectExtent l="0" t="0" r="127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436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2D1F" w:rsidRDefault="00202D1F" w:rsidP="00202D1F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15</w:t>
            </w:r>
          </w:fldSimple>
          <w:r>
            <w:t xml:space="preserve"> – код программы</w:t>
          </w:r>
        </w:p>
        <w:p w:rsidR="00202D1F" w:rsidRDefault="00202D1F" w:rsidP="00202D1F">
          <w:pPr>
            <w:pStyle w:val="aa"/>
            <w:numPr>
              <w:ilvl w:val="0"/>
              <w:numId w:val="4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 w:rsidRPr="00202D1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Были созданы методы для вывода всех возможных способов обработки массивов.</w:t>
          </w:r>
        </w:p>
        <w:p w:rsidR="00202D1F" w:rsidRDefault="00202D1F" w:rsidP="00202D1F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202D1F">
            <w:drawing>
              <wp:inline distT="0" distB="0" distL="0" distR="0" wp14:anchorId="23F2160E" wp14:editId="042F0D88">
                <wp:extent cx="5727700" cy="1803400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80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2D1F" w:rsidRDefault="00202D1F" w:rsidP="00202D1F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16</w:t>
            </w:r>
          </w:fldSimple>
          <w:r>
            <w:t xml:space="preserve"> </w:t>
          </w:r>
          <w:proofErr w:type="gramStart"/>
          <w:r>
            <w:t xml:space="preserve">– </w:t>
          </w:r>
          <w:r w:rsidRPr="0026469E">
            <w:t xml:space="preserve"> </w:t>
          </w:r>
          <w:r>
            <w:t>вывод</w:t>
          </w:r>
          <w:proofErr w:type="gramEnd"/>
          <w:r>
            <w:t xml:space="preserve"> суммы элементов массива</w:t>
          </w:r>
        </w:p>
        <w:p w:rsidR="00202D1F" w:rsidRDefault="00202D1F" w:rsidP="00202D1F">
          <w:pPr>
            <w:keepNext/>
          </w:pPr>
          <w:r w:rsidRPr="00202D1F">
            <w:rPr>
              <w:lang w:val="en-US"/>
            </w:rPr>
            <w:lastRenderedPageBreak/>
            <w:drawing>
              <wp:inline distT="0" distB="0" distL="0" distR="0" wp14:anchorId="7CD99425" wp14:editId="457E83A6">
                <wp:extent cx="6120130" cy="1912620"/>
                <wp:effectExtent l="0" t="0" r="1270" b="508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912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2D1F" w:rsidRDefault="00202D1F" w:rsidP="00202D1F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17</w:t>
            </w:r>
          </w:fldSimple>
          <w:r>
            <w:t xml:space="preserve"> – вывод среднего значения</w:t>
          </w:r>
        </w:p>
        <w:p w:rsidR="00202D1F" w:rsidRDefault="00202D1F" w:rsidP="00202D1F">
          <w:pPr>
            <w:keepNext/>
          </w:pPr>
          <w:r w:rsidRPr="00202D1F">
            <w:rPr>
              <w:lang w:val="en-US"/>
            </w:rPr>
            <w:drawing>
              <wp:inline distT="0" distB="0" distL="0" distR="0" wp14:anchorId="09C7A36E" wp14:editId="537FA53A">
                <wp:extent cx="6120130" cy="1978660"/>
                <wp:effectExtent l="0" t="0" r="1270" b="254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97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2D1F" w:rsidRDefault="00202D1F" w:rsidP="00202D1F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18</w:t>
            </w:r>
          </w:fldSimple>
          <w:r w:rsidRPr="0026469E">
            <w:t xml:space="preserve"> – </w:t>
          </w:r>
          <w:r>
            <w:t>вывод суммы положительных и отрицательных чисел</w:t>
          </w:r>
        </w:p>
        <w:p w:rsidR="0026469E" w:rsidRDefault="0026469E" w:rsidP="0026469E">
          <w:pPr>
            <w:keepNext/>
          </w:pPr>
          <w:r w:rsidRPr="0026469E">
            <w:rPr>
              <w:lang w:val="en-US"/>
            </w:rPr>
            <w:drawing>
              <wp:inline distT="0" distB="0" distL="0" distR="0" wp14:anchorId="46974FA2" wp14:editId="6A9A5506">
                <wp:extent cx="6120130" cy="2115185"/>
                <wp:effectExtent l="0" t="0" r="1270" b="571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11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2D1F" w:rsidRPr="0026469E" w:rsidRDefault="0026469E" w:rsidP="0026469E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19</w:t>
            </w:r>
          </w:fldSimple>
          <w:r w:rsidRPr="0026469E">
            <w:t xml:space="preserve"> -   </w:t>
          </w:r>
          <w:r>
            <w:t>вывод суммы чётных и нечётных элементов</w:t>
          </w:r>
        </w:p>
        <w:p w:rsidR="0026469E" w:rsidRDefault="0026469E" w:rsidP="0026469E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26469E">
            <w:rPr>
              <w:rFonts w:ascii="Times New Roman" w:hAnsi="Times New Roman" w:cs="Times New Roman"/>
              <w:sz w:val="28"/>
              <w:szCs w:val="24"/>
            </w:rPr>
            <w:lastRenderedPageBreak/>
            <w:drawing>
              <wp:inline distT="0" distB="0" distL="0" distR="0" wp14:anchorId="07F0B22C" wp14:editId="0A60D049">
                <wp:extent cx="5143500" cy="4076700"/>
                <wp:effectExtent l="0" t="0" r="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407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469E" w:rsidRDefault="0026469E" w:rsidP="0026469E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20</w:t>
            </w:r>
          </w:fldSimple>
          <w:r w:rsidRPr="0026469E">
            <w:t xml:space="preserve"> – </w:t>
          </w:r>
          <w:r>
            <w:t>поиск минимального и максимального значений</w:t>
          </w:r>
        </w:p>
        <w:p w:rsidR="0026469E" w:rsidRDefault="00D32EDA" w:rsidP="0026469E">
          <w:pPr>
            <w:keepNext/>
          </w:pPr>
          <w:r w:rsidRPr="00D32EDA">
            <w:drawing>
              <wp:inline distT="0" distB="0" distL="0" distR="0" wp14:anchorId="1A8113F8" wp14:editId="40FDA9CF">
                <wp:extent cx="6120130" cy="1203325"/>
                <wp:effectExtent l="0" t="0" r="1270" b="3175"/>
                <wp:docPr id="26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203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469E" w:rsidRDefault="0026469E" w:rsidP="0026469E">
          <w:pPr>
            <w:pStyle w:val="ab"/>
          </w:pPr>
          <w:r>
            <w:t xml:space="preserve">Рисунок </w:t>
          </w:r>
          <w:fldSimple w:instr=" SEQ Рисунок \* ARABIC ">
            <w:r w:rsidR="00D32EDA">
              <w:rPr>
                <w:noProof/>
              </w:rPr>
              <w:t>21</w:t>
            </w:r>
          </w:fldSimple>
          <w:r w:rsidRPr="0026469E">
            <w:t xml:space="preserve"> </w:t>
          </w:r>
          <w:proofErr w:type="gramStart"/>
          <w:r w:rsidRPr="0026469E">
            <w:t xml:space="preserve">-  </w:t>
          </w:r>
          <w:r>
            <w:t>вычисление</w:t>
          </w:r>
          <w:proofErr w:type="gramEnd"/>
          <w:r>
            <w:t xml:space="preserve"> произведения между максимальным и минимальным</w:t>
          </w:r>
        </w:p>
        <w:p w:rsidR="00D32EDA" w:rsidRDefault="0026469E" w:rsidP="00D32EDA">
          <w:pPr>
            <w:pStyle w:val="aa"/>
            <w:keepNext/>
            <w:numPr>
              <w:ilvl w:val="0"/>
              <w:numId w:val="4"/>
            </w:numPr>
          </w:pPr>
          <w:r>
            <w:lastRenderedPageBreak/>
            <w:t xml:space="preserve">Был создан цикл </w:t>
          </w:r>
          <w:r>
            <w:rPr>
              <w:lang w:val="en-US"/>
            </w:rPr>
            <w:t>do</w:t>
          </w:r>
          <w:r w:rsidRPr="0026469E">
            <w:t>-</w:t>
          </w:r>
          <w:r>
            <w:rPr>
              <w:lang w:val="en-US"/>
            </w:rPr>
            <w:t>while</w:t>
          </w:r>
          <w:r w:rsidRPr="00D32EDA">
            <w:t xml:space="preserve"> </w:t>
          </w:r>
          <w:r w:rsidR="00D32EDA">
            <w:t xml:space="preserve">с оператором </w:t>
          </w:r>
          <w:r w:rsidR="00D32EDA">
            <w:rPr>
              <w:lang w:val="en-US"/>
            </w:rPr>
            <w:t>switch</w:t>
          </w:r>
          <w:r w:rsidR="00D32EDA" w:rsidRPr="00D32EDA">
            <w:t xml:space="preserve"> </w:t>
          </w:r>
          <w:r w:rsidR="00D32EDA" w:rsidRPr="00D32EDA">
            <w:drawing>
              <wp:inline distT="0" distB="0" distL="0" distR="0" wp14:anchorId="044A658B" wp14:editId="4487CEA8">
                <wp:extent cx="6120130" cy="4814570"/>
                <wp:effectExtent l="0" t="0" r="1270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481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469E" w:rsidRDefault="00D32EDA" w:rsidP="00D32EDA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22</w:t>
            </w:r>
          </w:fldSimple>
          <w:r>
            <w:rPr>
              <w:lang w:val="en-US"/>
            </w:rPr>
            <w:t xml:space="preserve"> – </w:t>
          </w:r>
          <w:r>
            <w:t xml:space="preserve">оператор </w:t>
          </w:r>
          <w:r>
            <w:rPr>
              <w:lang w:val="en-US"/>
            </w:rPr>
            <w:t>switch</w:t>
          </w:r>
        </w:p>
        <w:p w:rsidR="00D32EDA" w:rsidRPr="00D32EDA" w:rsidRDefault="00D32EDA" w:rsidP="00D32EDA">
          <w:pPr>
            <w:pStyle w:val="aa"/>
            <w:numPr>
              <w:ilvl w:val="0"/>
              <w:numId w:val="4"/>
            </w:numPr>
            <w:rPr>
              <w:lang w:val="en-US"/>
            </w:rPr>
          </w:pPr>
          <w:r>
            <w:t>Работа программы была протестирована.</w:t>
          </w:r>
        </w:p>
        <w:p w:rsidR="00D32EDA" w:rsidRDefault="00D32EDA" w:rsidP="00D32EDA">
          <w:pPr>
            <w:pStyle w:val="aa"/>
            <w:keepNext/>
          </w:pPr>
          <w:r w:rsidRPr="00D32EDA">
            <w:rPr>
              <w:lang w:val="en-US"/>
            </w:rPr>
            <w:lastRenderedPageBreak/>
            <w:drawing>
              <wp:inline distT="0" distB="0" distL="0" distR="0" wp14:anchorId="68043DBB" wp14:editId="5E400EA3">
                <wp:extent cx="5981700" cy="8788400"/>
                <wp:effectExtent l="0" t="0" r="0" b="0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87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EDA" w:rsidRPr="00D32EDA" w:rsidRDefault="00D32EDA" w:rsidP="00D32EDA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23</w:t>
            </w:r>
          </w:fldSimple>
          <w:r>
            <w:t xml:space="preserve"> – вывод программы</w:t>
          </w:r>
        </w:p>
        <w:p w:rsidR="00825953" w:rsidRPr="00202D1F" w:rsidRDefault="00D32EDA" w:rsidP="00202D1F">
          <w:pPr>
            <w:tabs>
              <w:tab w:val="left" w:pos="4110"/>
            </w:tabs>
            <w:spacing w:after="600" w:line="240" w:lineRule="auto"/>
            <w:ind w:left="36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Таким образом, была создана программа для работы с массивом вещественных чисел. Способы обработки массива были выполнены с использованием методов.</w:t>
          </w:r>
        </w:p>
      </w:sdtContent>
    </w:sdt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25953" w:rsidRPr="00D736DF" w:rsidRDefault="00675E90" w:rsidP="007C7E06">
      <w:pPr>
        <w:tabs>
          <w:tab w:val="left" w:pos="4095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C159535A3A98F047B7E7E4F08C8F9C28"/>
          </w:placeholder>
        </w:sdtPr>
        <w:sdtEndPr/>
        <w:sdtContent>
          <w:r w:rsidR="00D32EDA">
            <w:rPr>
              <w:rFonts w:ascii="Times New Roman" w:hAnsi="Times New Roman" w:cs="Times New Roman"/>
              <w:sz w:val="28"/>
              <w:szCs w:val="24"/>
            </w:rPr>
            <w:t>В ходе данной лабораторной работы были изучены одномерные и двумерные массивы и способы работы с ними. Также были изучены методы и способы из создания и редактирования, а также способы применения методов. Полученные знания были применены для разработки собственной программы для обработки массива.</w:t>
          </w:r>
          <w:bookmarkStart w:id="0" w:name="_GoBack"/>
          <w:bookmarkEnd w:id="0"/>
        </w:sdtContent>
      </w:sdt>
    </w:p>
    <w:p w:rsidR="00825953" w:rsidRPr="00D736DF" w:rsidRDefault="001B5B56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87A39ACE6AB7CE4D82268032B1B30B5D"/>
        </w:placeholder>
        <w:showingPlcHdr/>
      </w:sdtPr>
      <w:sdtEndPr/>
      <w:sdtContent>
        <w:p w:rsidR="00825953" w:rsidRPr="00D736DF" w:rsidRDefault="00825953" w:rsidP="00825953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E90" w:rsidRDefault="00675E90" w:rsidP="00186C2F">
      <w:pPr>
        <w:spacing w:after="0" w:line="240" w:lineRule="auto"/>
      </w:pPr>
      <w:r>
        <w:separator/>
      </w:r>
    </w:p>
  </w:endnote>
  <w:endnote w:type="continuationSeparator" w:id="0">
    <w:p w:rsidR="00675E90" w:rsidRDefault="00675E90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E90" w:rsidRDefault="00675E90" w:rsidP="00186C2F">
      <w:pPr>
        <w:spacing w:after="0" w:line="240" w:lineRule="auto"/>
      </w:pPr>
      <w:r>
        <w:separator/>
      </w:r>
    </w:p>
  </w:footnote>
  <w:footnote w:type="continuationSeparator" w:id="0">
    <w:p w:rsidR="00675E90" w:rsidRDefault="00675E90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65AF"/>
    <w:multiLevelType w:val="hybridMultilevel"/>
    <w:tmpl w:val="7A4E6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A548C"/>
    <w:multiLevelType w:val="hybridMultilevel"/>
    <w:tmpl w:val="04EE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87365"/>
    <w:multiLevelType w:val="hybridMultilevel"/>
    <w:tmpl w:val="6910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971E9"/>
    <w:multiLevelType w:val="hybridMultilevel"/>
    <w:tmpl w:val="50E4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6"/>
    <w:rsid w:val="000410EB"/>
    <w:rsid w:val="0010500D"/>
    <w:rsid w:val="00171BC5"/>
    <w:rsid w:val="00186C2F"/>
    <w:rsid w:val="001B5B56"/>
    <w:rsid w:val="001D6AB5"/>
    <w:rsid w:val="00202D1F"/>
    <w:rsid w:val="00227E46"/>
    <w:rsid w:val="0024585A"/>
    <w:rsid w:val="0026469E"/>
    <w:rsid w:val="002F5AB1"/>
    <w:rsid w:val="00354B37"/>
    <w:rsid w:val="004E245A"/>
    <w:rsid w:val="005815F3"/>
    <w:rsid w:val="005C1E15"/>
    <w:rsid w:val="005E58EB"/>
    <w:rsid w:val="00675E90"/>
    <w:rsid w:val="006C5AED"/>
    <w:rsid w:val="00703605"/>
    <w:rsid w:val="007840DE"/>
    <w:rsid w:val="007C7E06"/>
    <w:rsid w:val="007D3B5F"/>
    <w:rsid w:val="008127EF"/>
    <w:rsid w:val="008178CE"/>
    <w:rsid w:val="00825953"/>
    <w:rsid w:val="00897D41"/>
    <w:rsid w:val="009B4D9E"/>
    <w:rsid w:val="00A71023"/>
    <w:rsid w:val="00A8270D"/>
    <w:rsid w:val="00B513DB"/>
    <w:rsid w:val="00BC47E2"/>
    <w:rsid w:val="00C419D9"/>
    <w:rsid w:val="00C96B31"/>
    <w:rsid w:val="00D32EDA"/>
    <w:rsid w:val="00D736DF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8A8F"/>
  <w15:docId w15:val="{9C6BDECA-E760-7E45-9011-7E49EFF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171BC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E245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rdintsevmv/Documents/&#1047;&#1072;&#1085;&#1103;&#1090;&#1080;&#1103;/1%20&#1082;&#1091;&#1088;&#1089;/2%20&#1089;&#1077;&#1084;&#1077;&#1089;&#1090;&#1088;/&#1058;&#1077;&#1093;&#1085;&#1086;&#1083;&#1086;&#1075;&#1080;&#1080;%20&#1087;&#1088;&#1086;&#1075;&#1088;&#1072;&#1084;&#1084;&#1080;&#1088;&#1086;&#1074;&#1072;&#1085;&#1080;&#1103;/&#1055;&#1088;&#1072;&#1082;&#1090;&#1080;&#1095;&#1077;&#1089;&#1082;&#1080;&#1077;%20/Lab02/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AE701E5FE144B9EED239F1056F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F720A1-3F5F-0842-A243-0DC5A9416EE5}"/>
      </w:docPartPr>
      <w:docPartBody>
        <w:p w:rsidR="001951A3" w:rsidRDefault="00C962C6">
          <w:pPr>
            <w:pStyle w:val="4ADAE701E5FE144B9EED239F1056F20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1C3DFFE3484C84CB89D82FD03D8E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506D3-CC51-2E47-82C9-C0D7F5935643}"/>
      </w:docPartPr>
      <w:docPartBody>
        <w:p w:rsidR="001951A3" w:rsidRDefault="00C962C6">
          <w:pPr>
            <w:pStyle w:val="41C3DFFE3484C84CB89D82FD03D8ED5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BBDA0C473A45546AE4AAB392EC92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612AC-F16D-3C4F-A28A-C71D64E7F220}"/>
      </w:docPartPr>
      <w:docPartBody>
        <w:p w:rsidR="001951A3" w:rsidRDefault="00C962C6">
          <w:pPr>
            <w:pStyle w:val="2BBDA0C473A45546AE4AAB392EC9218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09E238E6BE7F2A4EB9C13865D72D3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5731A-B811-9E48-AE96-D5CE014F1DA6}"/>
      </w:docPartPr>
      <w:docPartBody>
        <w:p w:rsidR="001951A3" w:rsidRDefault="00C962C6">
          <w:pPr>
            <w:pStyle w:val="09E238E6BE7F2A4EB9C13865D72D333D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1A7BFC57DF2AB04DA7B15640589550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D742B-7314-8D41-9043-78A988726725}"/>
      </w:docPartPr>
      <w:docPartBody>
        <w:p w:rsidR="001951A3" w:rsidRDefault="00C962C6">
          <w:pPr>
            <w:pStyle w:val="1A7BFC57DF2AB04DA7B15640589550E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12E265864B96440A0961E9A74438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DC47-1DA6-F842-A0E5-EE0FB65391D4}"/>
      </w:docPartPr>
      <w:docPartBody>
        <w:p w:rsidR="001951A3" w:rsidRDefault="00C962C6">
          <w:pPr>
            <w:pStyle w:val="C12E265864B96440A0961E9A7443888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7352FF9C2095FC46A98872AE79BA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D33ED-093F-E94C-B1FE-38204F50058D}"/>
      </w:docPartPr>
      <w:docPartBody>
        <w:p w:rsidR="001951A3" w:rsidRDefault="00C962C6">
          <w:pPr>
            <w:pStyle w:val="7352FF9C2095FC46A98872AE79BAF547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3D68B401370D6E4D88EF0A032357B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FAA84-2471-D64E-9C90-5126DAD64137}"/>
      </w:docPartPr>
      <w:docPartBody>
        <w:p w:rsidR="001951A3" w:rsidRDefault="00C962C6">
          <w:pPr>
            <w:pStyle w:val="3D68B401370D6E4D88EF0A032357BCF9"/>
          </w:pPr>
          <w:r>
            <w:rPr>
              <w:rFonts w:cstheme="minorHAnsi"/>
            </w:rPr>
            <w:t>Напишите здесь ход работы</w:t>
          </w:r>
        </w:p>
      </w:docPartBody>
    </w:docPart>
    <w:docPart>
      <w:docPartPr>
        <w:name w:val="C159535A3A98F047B7E7E4F08C8F9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C73E8-A67B-584B-98C9-F04E4AA5138D}"/>
      </w:docPartPr>
      <w:docPartBody>
        <w:p w:rsidR="001951A3" w:rsidRDefault="00C962C6">
          <w:pPr>
            <w:pStyle w:val="C159535A3A98F047B7E7E4F08C8F9C28"/>
          </w:pPr>
          <w:r>
            <w:rPr>
              <w:rFonts w:cstheme="minorHAnsi"/>
            </w:rPr>
            <w:t>Напишите здесь вывод</w:t>
          </w:r>
        </w:p>
      </w:docPartBody>
    </w:docPart>
    <w:docPart>
      <w:docPartPr>
        <w:name w:val="87A39ACE6AB7CE4D82268032B1B30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6D1A-C124-C54D-AD79-8D24CEA44927}"/>
      </w:docPartPr>
      <w:docPartBody>
        <w:p w:rsidR="001951A3" w:rsidRDefault="00C962C6">
          <w:pPr>
            <w:pStyle w:val="87A39ACE6AB7CE4D82268032B1B30B5D"/>
          </w:pPr>
          <w:r>
            <w:rPr>
              <w:rFonts w:cstheme="minorHAnsi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C6"/>
    <w:rsid w:val="001951A3"/>
    <w:rsid w:val="00265D53"/>
    <w:rsid w:val="00C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DAE701E5FE144B9EED239F1056F202">
    <w:name w:val="4ADAE701E5FE144B9EED239F1056F202"/>
  </w:style>
  <w:style w:type="paragraph" w:customStyle="1" w:styleId="41C3DFFE3484C84CB89D82FD03D8ED5C">
    <w:name w:val="41C3DFFE3484C84CB89D82FD03D8ED5C"/>
  </w:style>
  <w:style w:type="paragraph" w:customStyle="1" w:styleId="2BBDA0C473A45546AE4AAB392EC92186">
    <w:name w:val="2BBDA0C473A45546AE4AAB392EC92186"/>
  </w:style>
  <w:style w:type="paragraph" w:customStyle="1" w:styleId="09E238E6BE7F2A4EB9C13865D72D333D">
    <w:name w:val="09E238E6BE7F2A4EB9C13865D72D333D"/>
  </w:style>
  <w:style w:type="paragraph" w:customStyle="1" w:styleId="A0447C416BFFE04F8EF3A1E2CDECCB56">
    <w:name w:val="A0447C416BFFE04F8EF3A1E2CDECCB56"/>
  </w:style>
  <w:style w:type="paragraph" w:customStyle="1" w:styleId="1A7BFC57DF2AB04DA7B15640589550E1">
    <w:name w:val="1A7BFC57DF2AB04DA7B15640589550E1"/>
  </w:style>
  <w:style w:type="paragraph" w:customStyle="1" w:styleId="C12E265864B96440A0961E9A7443888A">
    <w:name w:val="C12E265864B96440A0961E9A7443888A"/>
  </w:style>
  <w:style w:type="paragraph" w:customStyle="1" w:styleId="7352FF9C2095FC46A98872AE79BAF547">
    <w:name w:val="7352FF9C2095FC46A98872AE79BAF547"/>
  </w:style>
  <w:style w:type="paragraph" w:customStyle="1" w:styleId="3D68B401370D6E4D88EF0A032357BCF9">
    <w:name w:val="3D68B401370D6E4D88EF0A032357BCF9"/>
  </w:style>
  <w:style w:type="paragraph" w:customStyle="1" w:styleId="C159535A3A98F047B7E7E4F08C8F9C28">
    <w:name w:val="C159535A3A98F047B7E7E4F08C8F9C28"/>
  </w:style>
  <w:style w:type="paragraph" w:customStyle="1" w:styleId="87A39ACE6AB7CE4D82268032B1B30B5D">
    <w:name w:val="87A39ACE6AB7CE4D82268032B1B3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A41B3-960F-114B-9140-1406A1A4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22</TotalTime>
  <Pages>13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4</cp:revision>
  <dcterms:created xsi:type="dcterms:W3CDTF">2019-02-20T22:12:00Z</dcterms:created>
  <dcterms:modified xsi:type="dcterms:W3CDTF">2019-03-15T18:15:00Z</dcterms:modified>
</cp:coreProperties>
</file>