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:rsidR="00F37F19" w:rsidRPr="00D736DF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4ADAE701E5FE144B9EED239F1056F202"/>
          </w:placeholder>
        </w:sdtPr>
        <w:sdtEndPr/>
        <w:sdtContent>
          <w:r w:rsidR="007C7E06">
            <w:rPr>
              <w:rFonts w:ascii="Times New Roman" w:hAnsi="Times New Roman" w:cs="Times New Roman"/>
              <w:b/>
              <w:sz w:val="32"/>
              <w:szCs w:val="32"/>
            </w:rPr>
            <w:t>№2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41C3DFFE3484C84CB89D82FD03D8ED5C"/>
        </w:placeholder>
      </w:sdtPr>
      <w:sdtEndPr/>
      <w:sdtContent>
        <w:p w:rsidR="00F37F19" w:rsidRPr="00D736DF" w:rsidRDefault="007C7E06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размерных типов данных</w:t>
          </w:r>
        </w:p>
      </w:sdtContent>
    </w:sdt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2BBDA0C473A45546AE4AAB392EC92186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Мордвинцев</w:t>
          </w:r>
        </w:sdtContent>
      </w:sdt>
    </w:p>
    <w:p w:rsidR="005815F3" w:rsidRPr="00D736DF" w:rsidRDefault="00CD7D75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9E238E6BE7F2A4EB9C13865D72D333D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</w:rPr>
            <w:t>Максим Витальевич</w:t>
          </w:r>
        </w:sdtContent>
      </w:sdt>
    </w:p>
    <w:p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1A7BFC57DF2AB04DA7B15640589550E1"/>
          </w:placeholder>
        </w:sdtPr>
        <w:sdtEndPr/>
        <w:sdtContent>
          <w:r w:rsidR="007C7E06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7C7E06" w:rsidRPr="0022060A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E06" w:rsidRPr="00D736DF" w:rsidRDefault="007C7E06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0EB" w:rsidRPr="00D736DF" w:rsidRDefault="000410EB" w:rsidP="007C7E0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71023" w:rsidRPr="00D736DF" w:rsidRDefault="00CD7D75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C12E265864B96440A0961E9A7443888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201</w:t>
          </w:r>
          <w:r w:rsidR="007C7E06" w:rsidRPr="0022060A">
            <w:rPr>
              <w:rFonts w:ascii="Times New Roman" w:hAnsi="Times New Roman" w:cs="Times New Roman"/>
              <w:sz w:val="28"/>
              <w:szCs w:val="28"/>
            </w:rPr>
            <w:t>9</w:t>
          </w:r>
        </w:sdtContent>
      </w:sdt>
    </w:p>
    <w:p w:rsidR="00A71023" w:rsidRPr="00D736DF" w:rsidRDefault="000410EB" w:rsidP="007C7E06">
      <w:pPr>
        <w:pageBreakBefore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825953" w:rsidRPr="00D736DF" w:rsidRDefault="00CD7D75" w:rsidP="007C7E06">
      <w:pPr>
        <w:tabs>
          <w:tab w:val="left" w:pos="3600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7352FF9C2095FC46A98872AE79BAF547"/>
          </w:placeholder>
        </w:sdtPr>
        <w:sdtEndPr/>
        <w:sdtContent>
          <w:r w:rsidR="0022060A">
            <w:rPr>
              <w:rFonts w:ascii="Times New Roman" w:hAnsi="Times New Roman" w:cs="Times New Roman"/>
              <w:sz w:val="28"/>
              <w:szCs w:val="24"/>
            </w:rPr>
            <w:t>Изучить размерные типы данных</w:t>
          </w:r>
          <w:r w:rsidR="00AD69D2" w:rsidRPr="00AD69D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AD69D2">
            <w:rPr>
              <w:rFonts w:ascii="Times New Roman" w:hAnsi="Times New Roman" w:cs="Times New Roman"/>
              <w:sz w:val="28"/>
              <w:szCs w:val="24"/>
            </w:rPr>
            <w:t>и структуры</w:t>
          </w:r>
          <w:r w:rsidR="0022060A">
            <w:rPr>
              <w:rFonts w:ascii="Times New Roman" w:hAnsi="Times New Roman" w:cs="Times New Roman"/>
              <w:sz w:val="28"/>
              <w:szCs w:val="24"/>
            </w:rPr>
            <w:t xml:space="preserve"> и </w:t>
          </w:r>
          <w:r w:rsidR="008039C5">
            <w:rPr>
              <w:rFonts w:ascii="Times New Roman" w:hAnsi="Times New Roman" w:cs="Times New Roman"/>
              <w:sz w:val="28"/>
              <w:szCs w:val="24"/>
            </w:rPr>
            <w:t>научиться</w:t>
          </w:r>
          <w:r w:rsidR="008039C5" w:rsidRPr="008039C5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22060A">
            <w:rPr>
              <w:rFonts w:ascii="Times New Roman" w:hAnsi="Times New Roman" w:cs="Times New Roman"/>
              <w:sz w:val="28"/>
              <w:szCs w:val="24"/>
            </w:rPr>
            <w:t>примен</w:t>
          </w:r>
          <w:r w:rsidR="008039C5">
            <w:rPr>
              <w:rFonts w:ascii="Times New Roman" w:hAnsi="Times New Roman" w:cs="Times New Roman"/>
              <w:sz w:val="28"/>
              <w:szCs w:val="24"/>
            </w:rPr>
            <w:t>я</w:t>
          </w:r>
          <w:r w:rsidR="0022060A">
            <w:rPr>
              <w:rFonts w:ascii="Times New Roman" w:hAnsi="Times New Roman" w:cs="Times New Roman"/>
              <w:sz w:val="28"/>
              <w:szCs w:val="24"/>
            </w:rPr>
            <w:t>ть их на практике.</w:t>
          </w:r>
        </w:sdtContent>
      </w:sdt>
    </w:p>
    <w:p w:rsidR="008039C5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rPr>
          <w:rFonts w:ascii="Times New Roman" w:hAnsi="Times New Roman" w:cs="Times New Roman"/>
          <w:sz w:val="28"/>
          <w:szCs w:val="24"/>
        </w:rPr>
        <w:id w:val="-239786831"/>
        <w:placeholder>
          <w:docPart w:val="3D68B401370D6E4D88EF0A032357BCF9"/>
        </w:placeholder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22060A" w:rsidRDefault="0022060A" w:rsidP="008039C5">
          <w:pPr>
            <w:tabs>
              <w:tab w:val="left" w:pos="4110"/>
            </w:tabs>
            <w:spacing w:after="600" w:line="240" w:lineRule="auto"/>
            <w:jc w:val="center"/>
            <w:outlineLvl w:val="0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Упражнение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1</w:t>
          </w:r>
        </w:p>
        <w:p w:rsidR="008039C5" w:rsidRPr="008039C5" w:rsidRDefault="008039C5" w:rsidP="008039C5">
          <w:p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В данном упражнении необходимо создать перечисление для представления различных типов банковских счетов.</w:t>
          </w:r>
        </w:p>
        <w:p w:rsidR="008039C5" w:rsidRDefault="008039C5" w:rsidP="0022060A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написан код программы. Перед объявлением класса было добавлено перечисление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AccountType</w:t>
          </w:r>
          <w:proofErr w:type="spellEnd"/>
          <w:r w:rsidRPr="008039C5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>Были созданы переменные с разными значениями, и они были выведены на экран.</w:t>
          </w:r>
        </w:p>
        <w:p w:rsidR="008039C5" w:rsidRDefault="008039C5" w:rsidP="008039C5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8039C5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294DCD40" wp14:editId="2D42CC77">
                <wp:extent cx="5511724" cy="2786743"/>
                <wp:effectExtent l="0" t="0" r="63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1163" cy="2791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39C5" w:rsidRDefault="008039C5" w:rsidP="008039C5">
          <w:pPr>
            <w:pStyle w:val="ab"/>
            <w:rPr>
              <w:rFonts w:ascii="Times New Roman" w:hAnsi="Times New Roman" w:cs="Times New Roman"/>
              <w:sz w:val="28"/>
              <w:szCs w:val="24"/>
            </w:rPr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1</w:t>
            </w:r>
          </w:fldSimple>
          <w:r>
            <w:t xml:space="preserve"> – код программы</w:t>
          </w:r>
        </w:p>
        <w:p w:rsidR="008039C5" w:rsidRDefault="008039C5" w:rsidP="008039C5">
          <w:pPr>
            <w:pStyle w:val="aa"/>
            <w:keepNext/>
            <w:tabs>
              <w:tab w:val="left" w:pos="4110"/>
            </w:tabs>
            <w:spacing w:after="600" w:line="240" w:lineRule="auto"/>
            <w:outlineLvl w:val="0"/>
          </w:pPr>
          <w:r w:rsidRPr="008039C5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14ABC26C" wp14:editId="040B5205">
                <wp:extent cx="3898900" cy="12827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0" cy="128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39C5" w:rsidRDefault="008039C5" w:rsidP="008039C5">
          <w:pPr>
            <w:pStyle w:val="ab"/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2</w:t>
            </w:r>
          </w:fldSimple>
          <w:r>
            <w:t xml:space="preserve"> – вывод программы</w:t>
          </w:r>
        </w:p>
        <w:p w:rsidR="008039C5" w:rsidRDefault="008039C5" w:rsidP="008039C5"/>
        <w:p w:rsidR="008039C5" w:rsidRDefault="008039C5" w:rsidP="008039C5"/>
        <w:p w:rsidR="008039C5" w:rsidRDefault="008039C5" w:rsidP="008039C5">
          <w:pPr>
            <w:pStyle w:val="aa"/>
            <w:tabs>
              <w:tab w:val="left" w:pos="4110"/>
            </w:tabs>
            <w:spacing w:after="600" w:line="240" w:lineRule="auto"/>
            <w:jc w:val="center"/>
            <w:outlineLvl w:val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Упражнение 2</w:t>
          </w:r>
        </w:p>
        <w:p w:rsidR="008039C5" w:rsidRDefault="008039C5" w:rsidP="008039C5">
          <w:pPr>
            <w:pStyle w:val="aa"/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В данном упражнении необходимо структуру, которую можно будет использовать для представления банковских счетов.</w:t>
          </w:r>
        </w:p>
        <w:p w:rsidR="008039C5" w:rsidRDefault="008039C5" w:rsidP="008039C5">
          <w:pPr>
            <w:pStyle w:val="aa"/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  <w:p w:rsidR="001F40EB" w:rsidRDefault="0000452D" w:rsidP="008039C5">
          <w:pPr>
            <w:pStyle w:val="aa"/>
            <w:numPr>
              <w:ilvl w:val="0"/>
              <w:numId w:val="2"/>
            </w:numPr>
            <w:tabs>
              <w:tab w:val="left" w:pos="4110"/>
            </w:tabs>
            <w:spacing w:after="600" w:line="240" w:lineRule="auto"/>
            <w:outlineLvl w:val="0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написан код программы. Перед описанием класса было добавлено перечисление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AccountType</w:t>
          </w:r>
          <w:proofErr w:type="spellEnd"/>
          <w:r w:rsidRPr="0000452D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 w:rsidR="001F40EB">
            <w:rPr>
              <w:rFonts w:ascii="Times New Roman" w:hAnsi="Times New Roman" w:cs="Times New Roman"/>
              <w:sz w:val="28"/>
              <w:szCs w:val="24"/>
            </w:rPr>
            <w:t>Была создана структура для представления данных аккаунта. Программа была скомпилирована и запущена.</w:t>
          </w:r>
        </w:p>
        <w:p w:rsidR="001F40EB" w:rsidRDefault="001F40EB" w:rsidP="001F40EB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1F40EB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5B0A27A8" wp14:editId="0857E4EC">
                <wp:extent cx="5519057" cy="4634908"/>
                <wp:effectExtent l="0" t="0" r="5715" b="63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01" cy="4638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40EB" w:rsidRDefault="001F40EB" w:rsidP="001F40EB">
          <w:pPr>
            <w:pStyle w:val="ab"/>
            <w:rPr>
              <w:rFonts w:ascii="Times New Roman" w:hAnsi="Times New Roman" w:cs="Times New Roman"/>
              <w:sz w:val="28"/>
              <w:szCs w:val="24"/>
            </w:rPr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3</w:t>
            </w:r>
          </w:fldSimple>
          <w:r>
            <w:t xml:space="preserve"> – код программы</w:t>
          </w:r>
        </w:p>
        <w:p w:rsidR="001F40EB" w:rsidRDefault="001F40EB" w:rsidP="001F40EB">
          <w:pPr>
            <w:pStyle w:val="aa"/>
            <w:tabs>
              <w:tab w:val="left" w:pos="4110"/>
            </w:tabs>
            <w:spacing w:after="600" w:line="240" w:lineRule="auto"/>
            <w:ind w:left="108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  <w:p w:rsidR="001F40EB" w:rsidRDefault="001F40EB" w:rsidP="001F40EB">
          <w:pPr>
            <w:pStyle w:val="aa"/>
            <w:keepNext/>
            <w:tabs>
              <w:tab w:val="left" w:pos="4110"/>
            </w:tabs>
            <w:spacing w:after="600" w:line="240" w:lineRule="auto"/>
            <w:ind w:left="1080"/>
            <w:outlineLvl w:val="0"/>
          </w:pPr>
          <w:r w:rsidRPr="001F40EB">
            <w:rPr>
              <w:rFonts w:ascii="Times New Roman" w:hAnsi="Times New Roman" w:cs="Times New Roman"/>
              <w:sz w:val="28"/>
              <w:szCs w:val="24"/>
            </w:rPr>
            <w:drawing>
              <wp:inline distT="0" distB="0" distL="0" distR="0" wp14:anchorId="68265125" wp14:editId="2E9AB84F">
                <wp:extent cx="2882900" cy="14605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0" cy="146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40EB" w:rsidRDefault="001F40EB" w:rsidP="001F40EB">
          <w:pPr>
            <w:pStyle w:val="ab"/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4</w:t>
            </w:r>
          </w:fldSimple>
          <w:r>
            <w:t xml:space="preserve"> – вывод программы</w:t>
          </w:r>
        </w:p>
        <w:p w:rsidR="001F40EB" w:rsidRDefault="001F40EB" w:rsidP="001F40EB"/>
        <w:p w:rsidR="001F40EB" w:rsidRDefault="001F40EB" w:rsidP="001F40EB">
          <w:pPr>
            <w:pStyle w:val="aa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1F40EB">
            <w:rPr>
              <w:rFonts w:ascii="Times New Roman" w:hAnsi="Times New Roman" w:cs="Times New Roman"/>
              <w:sz w:val="28"/>
              <w:szCs w:val="28"/>
            </w:rPr>
            <w:t xml:space="preserve">Был реализован ввод номера аккаунта с </w:t>
          </w:r>
          <w:r>
            <w:rPr>
              <w:rFonts w:ascii="Times New Roman" w:hAnsi="Times New Roman" w:cs="Times New Roman"/>
              <w:sz w:val="28"/>
              <w:szCs w:val="28"/>
            </w:rPr>
            <w:t>клавиатуры.</w:t>
          </w:r>
        </w:p>
        <w:p w:rsidR="001F40EB" w:rsidRDefault="001F40EB" w:rsidP="001F40EB">
          <w:pPr>
            <w:pStyle w:val="aa"/>
            <w:keepNext/>
            <w:ind w:left="1080"/>
          </w:pPr>
          <w:r w:rsidRPr="001F40EB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664CAD1F" wp14:editId="0DB386C5">
                <wp:extent cx="4787900" cy="43180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790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40EB" w:rsidRDefault="001F40EB" w:rsidP="001F40EB">
          <w:pPr>
            <w:pStyle w:val="ab"/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5</w:t>
            </w:r>
          </w:fldSimple>
          <w:r>
            <w:t xml:space="preserve"> – добавленная конструкция</w:t>
          </w:r>
        </w:p>
        <w:p w:rsidR="001F40EB" w:rsidRDefault="001F40EB" w:rsidP="001F40EB">
          <w:pPr>
            <w:keepNext/>
            <w:jc w:val="center"/>
          </w:pPr>
          <w:r w:rsidRPr="001F40EB">
            <w:drawing>
              <wp:inline distT="0" distB="0" distL="0" distR="0" wp14:anchorId="57E42D8C" wp14:editId="0649FDB4">
                <wp:extent cx="2755900" cy="17526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0" cy="17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40EB" w:rsidRDefault="001F40EB" w:rsidP="001F40EB">
          <w:pPr>
            <w:pStyle w:val="ab"/>
          </w:pPr>
          <w:r>
            <w:t xml:space="preserve">Рисунок </w:t>
          </w:r>
          <w:fldSimple w:instr=" SEQ Рисунок \* ARABIC ">
            <w:r w:rsidR="001129A9">
              <w:rPr>
                <w:noProof/>
              </w:rPr>
              <w:t>6</w:t>
            </w:r>
          </w:fldSimple>
          <w:r>
            <w:t xml:space="preserve"> – вывод программы</w:t>
          </w:r>
        </w:p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/>
        <w:p w:rsidR="001F40EB" w:rsidRDefault="001F40EB" w:rsidP="001F40E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Упражнение 3</w:t>
          </w:r>
        </w:p>
        <w:p w:rsidR="001F40EB" w:rsidRDefault="001F40EB" w:rsidP="001F40E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 данном упражнении требуется создать структуру для определения длины в английской системе мер.</w:t>
          </w:r>
        </w:p>
        <w:p w:rsidR="001129A9" w:rsidRPr="001129A9" w:rsidRDefault="001F40EB" w:rsidP="001F40EB">
          <w:pPr>
            <w:pStyle w:val="aa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Была создана </w:t>
          </w:r>
          <w:r w:rsidR="001129A9">
            <w:rPr>
              <w:rFonts w:ascii="Times New Roman" w:hAnsi="Times New Roman" w:cs="Times New Roman"/>
              <w:sz w:val="28"/>
              <w:szCs w:val="28"/>
            </w:rPr>
            <w:t xml:space="preserve">структура </w:t>
          </w:r>
          <w:r w:rsidR="001129A9">
            <w:rPr>
              <w:rFonts w:ascii="Times New Roman" w:hAnsi="Times New Roman" w:cs="Times New Roman"/>
              <w:sz w:val="28"/>
              <w:szCs w:val="28"/>
              <w:lang w:val="en-US"/>
            </w:rPr>
            <w:t>Dist.</w:t>
          </w:r>
        </w:p>
        <w:p w:rsidR="001129A9" w:rsidRDefault="001129A9" w:rsidP="001129A9">
          <w:pPr>
            <w:pStyle w:val="aa"/>
            <w:keepNext/>
          </w:pPr>
          <w:r w:rsidRPr="001129A9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0AB7BFF3" wp14:editId="5B158C95">
                <wp:extent cx="2108200" cy="11049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29A9" w:rsidRDefault="001129A9" w:rsidP="001129A9">
          <w:pPr>
            <w:pStyle w:val="ab"/>
            <w:rPr>
              <w:lang w:val="en-US"/>
            </w:rPr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7</w:t>
            </w:r>
          </w:fldSimple>
          <w:r>
            <w:rPr>
              <w:lang w:val="en-US"/>
            </w:rPr>
            <w:t xml:space="preserve"> – </w:t>
          </w:r>
          <w:r>
            <w:t xml:space="preserve">структура </w:t>
          </w:r>
          <w:proofErr w:type="spellStart"/>
          <w:r>
            <w:rPr>
              <w:lang w:val="en-US"/>
            </w:rPr>
            <w:t>Dist</w:t>
          </w:r>
          <w:proofErr w:type="spellEnd"/>
        </w:p>
        <w:p w:rsidR="001129A9" w:rsidRDefault="001129A9" w:rsidP="001129A9">
          <w:pPr>
            <w:pStyle w:val="aa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Были объявлены три переменные. Для двух переменных (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Pr="001129A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</w:t>
          </w:r>
          <w:r>
            <w:rPr>
              <w:rFonts w:ascii="Times New Roman" w:hAnsi="Times New Roman" w:cs="Times New Roman"/>
              <w:sz w:val="28"/>
              <w:szCs w:val="28"/>
            </w:rPr>
            <w:t>) был реализован ввод значений с клавиатуры.</w:t>
          </w:r>
        </w:p>
        <w:p w:rsidR="001129A9" w:rsidRDefault="001129A9" w:rsidP="001129A9">
          <w:pPr>
            <w:pStyle w:val="aa"/>
            <w:keepNext/>
          </w:pPr>
          <w:r w:rsidRPr="001129A9">
            <w:drawing>
              <wp:inline distT="0" distB="0" distL="0" distR="0" wp14:anchorId="4EBC7430" wp14:editId="6A2F4D60">
                <wp:extent cx="4368800" cy="36449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0" cy="364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29A9" w:rsidRDefault="001129A9" w:rsidP="001129A9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8</w:t>
            </w:r>
          </w:fldSimple>
          <w:r>
            <w:t xml:space="preserve"> – часть кода программы</w:t>
          </w:r>
        </w:p>
        <w:p w:rsidR="001129A9" w:rsidRDefault="001129A9" w:rsidP="001129A9">
          <w:pPr>
            <w:pStyle w:val="aa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добавлен код расчёта переменной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, которая равняется сумме переменных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Pr="001129A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</w:t>
          </w:r>
          <w:r>
            <w:rPr>
              <w:rFonts w:ascii="Times New Roman" w:hAnsi="Times New Roman" w:cs="Times New Roman"/>
              <w:sz w:val="28"/>
              <w:szCs w:val="28"/>
            </w:rPr>
            <w:t>, а также был реализован вывод переменных в правильном формате.</w:t>
          </w:r>
        </w:p>
        <w:p w:rsidR="001129A9" w:rsidRDefault="001129A9" w:rsidP="001129A9">
          <w:pPr>
            <w:pStyle w:val="aa"/>
            <w:keepNext/>
          </w:pPr>
          <w:r w:rsidRPr="001129A9">
            <w:rPr>
              <w:rFonts w:ascii="Times New Roman" w:hAnsi="Times New Roman" w:cs="Times New Roman"/>
              <w:sz w:val="28"/>
              <w:szCs w:val="28"/>
            </w:rPr>
            <w:lastRenderedPageBreak/>
            <w:drawing>
              <wp:inline distT="0" distB="0" distL="0" distR="0" wp14:anchorId="2BEDEF4B" wp14:editId="7AA14C26">
                <wp:extent cx="5702300" cy="161290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2300" cy="161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29A9" w:rsidRDefault="001129A9" w:rsidP="001129A9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9</w:t>
            </w:r>
          </w:fldSimple>
          <w:r>
            <w:t xml:space="preserve"> – расчёт переменной с и вывод</w:t>
          </w:r>
        </w:p>
        <w:p w:rsidR="001129A9" w:rsidRDefault="001129A9" w:rsidP="001129A9">
          <w:pPr>
            <w:keepNext/>
            <w:jc w:val="center"/>
          </w:pPr>
          <w:r w:rsidRPr="001129A9">
            <w:drawing>
              <wp:inline distT="0" distB="0" distL="0" distR="0" wp14:anchorId="35E5A508" wp14:editId="7D36AE07">
                <wp:extent cx="2755900" cy="2844800"/>
                <wp:effectExtent l="0" t="0" r="0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0" cy="284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29A9" w:rsidRPr="001129A9" w:rsidRDefault="001129A9" w:rsidP="001129A9">
          <w:pPr>
            <w:pStyle w:val="ab"/>
          </w:pPr>
          <w:r>
            <w:t xml:space="preserve">Рисунок </w:t>
          </w:r>
          <w:fldSimple w:instr=" SEQ Рисунок \* ARABIC ">
            <w:r>
              <w:rPr>
                <w:noProof/>
              </w:rPr>
              <w:t>10</w:t>
            </w:r>
          </w:fldSimple>
          <w:r>
            <w:t xml:space="preserve"> – работа программы</w:t>
          </w:r>
        </w:p>
        <w:p w:rsidR="001129A9" w:rsidRPr="001129A9" w:rsidRDefault="001129A9" w:rsidP="001129A9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</w:p>
        <w:p w:rsidR="001F40EB" w:rsidRPr="001F40EB" w:rsidRDefault="001F40EB" w:rsidP="001129A9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825953" w:rsidRPr="0022060A" w:rsidRDefault="00CD7D75" w:rsidP="001F40EB">
          <w:pPr>
            <w:pStyle w:val="aa"/>
            <w:tabs>
              <w:tab w:val="left" w:pos="4110"/>
            </w:tabs>
            <w:spacing w:after="600" w:line="240" w:lineRule="auto"/>
            <w:ind w:left="1080"/>
            <w:outlineLvl w:val="0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:rsidR="00825953" w:rsidRPr="00D736DF" w:rsidRDefault="000410EB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25953" w:rsidRPr="00D736DF" w:rsidRDefault="00CD7D75" w:rsidP="007C7E06">
      <w:pPr>
        <w:tabs>
          <w:tab w:val="left" w:pos="4095"/>
        </w:tabs>
        <w:spacing w:after="600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C159535A3A98F047B7E7E4F08C8F9C28"/>
          </w:placeholder>
        </w:sdtPr>
        <w:sdtEndPr/>
        <w:sdtContent>
          <w:r w:rsidR="00AD69D2">
            <w:rPr>
              <w:rFonts w:ascii="Times New Roman" w:hAnsi="Times New Roman" w:cs="Times New Roman"/>
              <w:sz w:val="28"/>
              <w:szCs w:val="24"/>
            </w:rPr>
            <w:t>В ходе данной лабораторной работы были изучены перечисления и структуры. Полученные знания были применены на практике для выполнения упражнений, а также для самостоятельной разработке программы для вычисления длин в английской системе мер.</w:t>
          </w:r>
          <w:bookmarkStart w:id="0" w:name="_GoBack"/>
          <w:bookmarkEnd w:id="0"/>
          <w:r w:rsidR="00AD69D2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</w:sdtContent>
      </w:sdt>
    </w:p>
    <w:p w:rsidR="00825953" w:rsidRPr="00D736DF" w:rsidRDefault="001B5B56" w:rsidP="007C7E06">
      <w:pPr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87A39ACE6AB7CE4D82268032B1B30B5D"/>
        </w:placeholder>
        <w:showingPlcHdr/>
      </w:sdtPr>
      <w:sdtEndPr/>
      <w:sdtContent>
        <w:p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D75" w:rsidRDefault="00CD7D75" w:rsidP="00186C2F">
      <w:pPr>
        <w:spacing w:after="0" w:line="240" w:lineRule="auto"/>
      </w:pPr>
      <w:r>
        <w:separator/>
      </w:r>
    </w:p>
  </w:endnote>
  <w:endnote w:type="continuationSeparator" w:id="0">
    <w:p w:rsidR="00CD7D75" w:rsidRDefault="00CD7D75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D75" w:rsidRDefault="00CD7D75" w:rsidP="00186C2F">
      <w:pPr>
        <w:spacing w:after="0" w:line="240" w:lineRule="auto"/>
      </w:pPr>
      <w:r>
        <w:separator/>
      </w:r>
    </w:p>
  </w:footnote>
  <w:footnote w:type="continuationSeparator" w:id="0">
    <w:p w:rsidR="00CD7D75" w:rsidRDefault="00CD7D75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958"/>
    <w:multiLevelType w:val="hybridMultilevel"/>
    <w:tmpl w:val="A190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3363"/>
    <w:multiLevelType w:val="hybridMultilevel"/>
    <w:tmpl w:val="7A4A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3BB3"/>
    <w:multiLevelType w:val="hybridMultilevel"/>
    <w:tmpl w:val="1936811C"/>
    <w:lvl w:ilvl="0" w:tplc="F1107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6"/>
    <w:rsid w:val="0000452D"/>
    <w:rsid w:val="000410EB"/>
    <w:rsid w:val="0010500D"/>
    <w:rsid w:val="001129A9"/>
    <w:rsid w:val="00186C2F"/>
    <w:rsid w:val="001B5B56"/>
    <w:rsid w:val="001F40EB"/>
    <w:rsid w:val="0022060A"/>
    <w:rsid w:val="00227E46"/>
    <w:rsid w:val="002F5AB1"/>
    <w:rsid w:val="00354B37"/>
    <w:rsid w:val="005815F3"/>
    <w:rsid w:val="005C1E15"/>
    <w:rsid w:val="007C7E06"/>
    <w:rsid w:val="008039C5"/>
    <w:rsid w:val="00825953"/>
    <w:rsid w:val="00897D41"/>
    <w:rsid w:val="009B4D9E"/>
    <w:rsid w:val="00A71023"/>
    <w:rsid w:val="00A8270D"/>
    <w:rsid w:val="00AD69D2"/>
    <w:rsid w:val="00B513DB"/>
    <w:rsid w:val="00BC47E2"/>
    <w:rsid w:val="00C96B31"/>
    <w:rsid w:val="00CD7D75"/>
    <w:rsid w:val="00D059DA"/>
    <w:rsid w:val="00D736DF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5D9D"/>
  <w15:docId w15:val="{9C6BDECA-E760-7E45-9011-7E49EFF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22060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039C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rdintsevmv/Documents/&#1047;&#1072;&#1085;&#1103;&#1090;&#1080;&#1103;/1%20&#1082;&#1091;&#1088;&#1089;/2%20&#1089;&#1077;&#1084;&#1077;&#1089;&#1090;&#1088;/&#1058;&#1077;&#1093;&#1085;&#1086;&#1083;&#1086;&#1075;&#1080;&#1080;%20&#1087;&#1088;&#1086;&#1075;&#1088;&#1072;&#1084;&#1084;&#1080;&#1088;&#1086;&#1074;&#1072;&#1085;&#1080;&#1103;/&#1055;&#1088;&#1072;&#1082;&#1090;&#1080;&#1095;&#1077;&#1089;&#1082;&#1080;&#1077;%20/Lab02/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DAE701E5FE144B9EED239F1056F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720A1-3F5F-0842-A243-0DC5A9416EE5}"/>
      </w:docPartPr>
      <w:docPartBody>
        <w:p w:rsidR="00C07531" w:rsidRDefault="0060277E">
          <w:pPr>
            <w:pStyle w:val="4ADAE701E5FE144B9EED239F1056F202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1C3DFFE3484C84CB89D82FD03D8E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506D3-CC51-2E47-82C9-C0D7F5935643}"/>
      </w:docPartPr>
      <w:docPartBody>
        <w:p w:rsidR="00C07531" w:rsidRDefault="0060277E">
          <w:pPr>
            <w:pStyle w:val="41C3DFFE3484C84CB89D82FD03D8ED5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2BBDA0C473A45546AE4AAB392EC92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612AC-F16D-3C4F-A28A-C71D64E7F220}"/>
      </w:docPartPr>
      <w:docPartBody>
        <w:p w:rsidR="00C07531" w:rsidRDefault="0060277E">
          <w:pPr>
            <w:pStyle w:val="2BBDA0C473A45546AE4AAB392EC9218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9E238E6BE7F2A4EB9C13865D72D3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5731A-B811-9E48-AE96-D5CE014F1DA6}"/>
      </w:docPartPr>
      <w:docPartBody>
        <w:p w:rsidR="00C07531" w:rsidRDefault="0060277E">
          <w:pPr>
            <w:pStyle w:val="09E238E6BE7F2A4EB9C13865D72D333D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1A7BFC57DF2AB04DA7B15640589550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D742B-7314-8D41-9043-78A988726725}"/>
      </w:docPartPr>
      <w:docPartBody>
        <w:p w:rsidR="00C07531" w:rsidRDefault="0060277E">
          <w:pPr>
            <w:pStyle w:val="1A7BFC57DF2AB04DA7B15640589550E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C12E265864B96440A0961E9A74438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DC47-1DA6-F842-A0E5-EE0FB65391D4}"/>
      </w:docPartPr>
      <w:docPartBody>
        <w:p w:rsidR="00C07531" w:rsidRDefault="0060277E">
          <w:pPr>
            <w:pStyle w:val="C12E265864B96440A0961E9A7443888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7352FF9C2095FC46A98872AE79BA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D33ED-093F-E94C-B1FE-38204F50058D}"/>
      </w:docPartPr>
      <w:docPartBody>
        <w:p w:rsidR="00C07531" w:rsidRDefault="0060277E">
          <w:pPr>
            <w:pStyle w:val="7352FF9C2095FC46A98872AE79BAF547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3D68B401370D6E4D88EF0A032357B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FAA84-2471-D64E-9C90-5126DAD64137}"/>
      </w:docPartPr>
      <w:docPartBody>
        <w:p w:rsidR="00C07531" w:rsidRDefault="0060277E">
          <w:pPr>
            <w:pStyle w:val="3D68B401370D6E4D88EF0A032357BCF9"/>
          </w:pPr>
          <w:r>
            <w:rPr>
              <w:rFonts w:cstheme="minorHAnsi"/>
            </w:rPr>
            <w:t>Напишите здесь ход работы</w:t>
          </w:r>
        </w:p>
      </w:docPartBody>
    </w:docPart>
    <w:docPart>
      <w:docPartPr>
        <w:name w:val="C159535A3A98F047B7E7E4F08C8F9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AC73E8-A67B-584B-98C9-F04E4AA5138D}"/>
      </w:docPartPr>
      <w:docPartBody>
        <w:p w:rsidR="00C07531" w:rsidRDefault="0060277E">
          <w:pPr>
            <w:pStyle w:val="C159535A3A98F047B7E7E4F08C8F9C28"/>
          </w:pPr>
          <w:r>
            <w:rPr>
              <w:rFonts w:cstheme="minorHAnsi"/>
            </w:rPr>
            <w:t>Напишите здесь вывод</w:t>
          </w:r>
        </w:p>
      </w:docPartBody>
    </w:docPart>
    <w:docPart>
      <w:docPartPr>
        <w:name w:val="87A39ACE6AB7CE4D82268032B1B30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6D1A-C124-C54D-AD79-8D24CEA44927}"/>
      </w:docPartPr>
      <w:docPartBody>
        <w:p w:rsidR="00C07531" w:rsidRDefault="0060277E">
          <w:pPr>
            <w:pStyle w:val="87A39ACE6AB7CE4D82268032B1B30B5D"/>
          </w:pPr>
          <w:r>
            <w:rPr>
              <w:rFonts w:cstheme="minorHAnsi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E"/>
    <w:rsid w:val="005C7640"/>
    <w:rsid w:val="0060277E"/>
    <w:rsid w:val="00C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DAE701E5FE144B9EED239F1056F202">
    <w:name w:val="4ADAE701E5FE144B9EED239F1056F202"/>
  </w:style>
  <w:style w:type="paragraph" w:customStyle="1" w:styleId="41C3DFFE3484C84CB89D82FD03D8ED5C">
    <w:name w:val="41C3DFFE3484C84CB89D82FD03D8ED5C"/>
  </w:style>
  <w:style w:type="paragraph" w:customStyle="1" w:styleId="2BBDA0C473A45546AE4AAB392EC92186">
    <w:name w:val="2BBDA0C473A45546AE4AAB392EC92186"/>
  </w:style>
  <w:style w:type="paragraph" w:customStyle="1" w:styleId="09E238E6BE7F2A4EB9C13865D72D333D">
    <w:name w:val="09E238E6BE7F2A4EB9C13865D72D333D"/>
  </w:style>
  <w:style w:type="paragraph" w:customStyle="1" w:styleId="A0447C416BFFE04F8EF3A1E2CDECCB56">
    <w:name w:val="A0447C416BFFE04F8EF3A1E2CDECCB56"/>
  </w:style>
  <w:style w:type="paragraph" w:customStyle="1" w:styleId="1A7BFC57DF2AB04DA7B15640589550E1">
    <w:name w:val="1A7BFC57DF2AB04DA7B15640589550E1"/>
  </w:style>
  <w:style w:type="paragraph" w:customStyle="1" w:styleId="C12E265864B96440A0961E9A7443888A">
    <w:name w:val="C12E265864B96440A0961E9A7443888A"/>
  </w:style>
  <w:style w:type="paragraph" w:customStyle="1" w:styleId="7352FF9C2095FC46A98872AE79BAF547">
    <w:name w:val="7352FF9C2095FC46A98872AE79BAF547"/>
  </w:style>
  <w:style w:type="paragraph" w:customStyle="1" w:styleId="3D68B401370D6E4D88EF0A032357BCF9">
    <w:name w:val="3D68B401370D6E4D88EF0A032357BCF9"/>
  </w:style>
  <w:style w:type="paragraph" w:customStyle="1" w:styleId="C159535A3A98F047B7E7E4F08C8F9C28">
    <w:name w:val="C159535A3A98F047B7E7E4F08C8F9C28"/>
  </w:style>
  <w:style w:type="paragraph" w:customStyle="1" w:styleId="87A39ACE6AB7CE4D82268032B1B30B5D">
    <w:name w:val="87A39ACE6AB7CE4D82268032B1B30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474A8-4F0D-E54A-965A-A21FBCCC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26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2</cp:revision>
  <dcterms:created xsi:type="dcterms:W3CDTF">2019-02-20T22:06:00Z</dcterms:created>
  <dcterms:modified xsi:type="dcterms:W3CDTF">2019-02-22T15:50:00Z</dcterms:modified>
</cp:coreProperties>
</file>