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ADAE701E5FE144B9EED239F1056F202"/>
          </w:placeholder>
        </w:sdtPr>
        <w:sdtEndPr/>
        <w:sdtContent>
          <w:r w:rsidR="007C7E06">
            <w:rPr>
              <w:rFonts w:ascii="Times New Roman" w:hAnsi="Times New Roman" w:cs="Times New Roman"/>
              <w:b/>
              <w:sz w:val="32"/>
              <w:szCs w:val="32"/>
            </w:rPr>
            <w:t>№</w:t>
          </w:r>
          <w:r w:rsidR="006C5AED" w:rsidRPr="006C5AED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1C3DFFE3484C84CB89D82FD03D8ED5C"/>
        </w:placeholder>
      </w:sdtPr>
      <w:sdtEndPr/>
      <w:sdtContent>
        <w:p w:rsidR="00F37F19" w:rsidRPr="00D736DF" w:rsidRDefault="006C5AED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Создание и использование методов</w:t>
          </w:r>
        </w:p>
      </w:sdtContent>
    </w:sdt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BBDA0C473A45546AE4AAB392EC92186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Мордвинцев</w:t>
          </w:r>
        </w:sdtContent>
      </w:sdt>
    </w:p>
    <w:p w:rsidR="005815F3" w:rsidRPr="00D736DF" w:rsidRDefault="00B3753F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9E238E6BE7F2A4EB9C13865D72D333D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Максим Витальевич</w:t>
          </w:r>
        </w:sdtContent>
      </w:sdt>
    </w:p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A7BFC57DF2AB04DA7B15640589550E1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7C7E06" w:rsidRPr="00817D6A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Pr="00D736DF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0EB" w:rsidRPr="00D736DF" w:rsidRDefault="000410EB" w:rsidP="007C7E0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1023" w:rsidRPr="00D736DF" w:rsidRDefault="00B3753F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2E265864B96440A0961E9A7443888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7C7E06" w:rsidRPr="00817D6A">
            <w:rPr>
              <w:rFonts w:ascii="Times New Roman" w:hAnsi="Times New Roman" w:cs="Times New Roman"/>
              <w:sz w:val="28"/>
              <w:szCs w:val="28"/>
            </w:rPr>
            <w:t>9</w:t>
          </w:r>
        </w:sdtContent>
      </w:sdt>
    </w:p>
    <w:p w:rsidR="00A71023" w:rsidRPr="00D736DF" w:rsidRDefault="000410EB" w:rsidP="007C7E06">
      <w:pPr>
        <w:pageBreakBefore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25953" w:rsidRPr="00D736DF" w:rsidRDefault="00B3753F" w:rsidP="007C7E06">
      <w:pPr>
        <w:tabs>
          <w:tab w:val="left" w:pos="3600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52FF9C2095FC46A98872AE79BAF547"/>
          </w:placeholder>
        </w:sdtPr>
        <w:sdtEndPr/>
        <w:sdtContent>
          <w:r w:rsidR="00817D6A">
            <w:rPr>
              <w:rFonts w:ascii="Times New Roman" w:hAnsi="Times New Roman" w:cs="Times New Roman"/>
              <w:sz w:val="28"/>
              <w:szCs w:val="24"/>
            </w:rPr>
            <w:t xml:space="preserve">Изучить использование </w:t>
          </w:r>
          <w:r w:rsidR="007703FC">
            <w:rPr>
              <w:rFonts w:ascii="Times New Roman" w:hAnsi="Times New Roman" w:cs="Times New Roman"/>
              <w:sz w:val="28"/>
              <w:szCs w:val="24"/>
            </w:rPr>
            <w:t xml:space="preserve">параметров в </w:t>
          </w:r>
          <w:r w:rsidR="00817D6A">
            <w:rPr>
              <w:rFonts w:ascii="Times New Roman" w:hAnsi="Times New Roman" w:cs="Times New Roman"/>
              <w:sz w:val="28"/>
              <w:szCs w:val="24"/>
            </w:rPr>
            <w:t>метод</w:t>
          </w:r>
          <w:r w:rsidR="007703FC">
            <w:rPr>
              <w:rFonts w:ascii="Times New Roman" w:hAnsi="Times New Roman" w:cs="Times New Roman"/>
              <w:sz w:val="28"/>
              <w:szCs w:val="24"/>
            </w:rPr>
            <w:t>ах, пер</w:t>
          </w:r>
          <w:r w:rsidR="00123ECE">
            <w:rPr>
              <w:rFonts w:ascii="Times New Roman" w:hAnsi="Times New Roman" w:cs="Times New Roman"/>
              <w:sz w:val="28"/>
              <w:szCs w:val="24"/>
            </w:rPr>
            <w:t>едаваемых различными способами.</w:t>
          </w:r>
          <w:r w:rsidR="00817D6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rPr>
          <w:rFonts w:ascii="Times New Roman" w:hAnsi="Times New Roman" w:cs="Times New Roman"/>
          <w:sz w:val="28"/>
          <w:szCs w:val="24"/>
        </w:rPr>
        <w:id w:val="-239786831"/>
        <w:placeholder>
          <w:docPart w:val="3D68B401370D6E4D88EF0A032357BCF9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7703FC" w:rsidRDefault="007703FC" w:rsidP="007703FC">
          <w:pPr>
            <w:tabs>
              <w:tab w:val="left" w:pos="4110"/>
            </w:tabs>
            <w:spacing w:after="600" w:line="240" w:lineRule="auto"/>
            <w:jc w:val="center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Упражнение 1</w:t>
          </w:r>
        </w:p>
        <w:p w:rsidR="007703FC" w:rsidRDefault="007703FC" w:rsidP="007703FC">
          <w:pPr>
            <w:pStyle w:val="aa"/>
            <w:keepNext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Utils</w:t>
          </w:r>
          <w:r w:rsidRPr="007703FC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с методом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Greater</w:t>
          </w:r>
          <w:r w:rsidRPr="007703FC">
            <w:rPr>
              <w:rFonts w:ascii="Times New Roman" w:hAnsi="Times New Roman" w:cs="Times New Roman"/>
              <w:sz w:val="28"/>
              <w:szCs w:val="24"/>
            </w:rPr>
            <w:t>.</w:t>
          </w:r>
          <w:r w:rsidRPr="007703FC">
            <w:drawing>
              <wp:inline distT="0" distB="0" distL="0" distR="0" wp14:anchorId="7FC6262D" wp14:editId="56744B59">
                <wp:extent cx="2732314" cy="1636258"/>
                <wp:effectExtent l="0" t="0" r="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7097" cy="165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03FC" w:rsidRPr="007703FC" w:rsidRDefault="007703FC" w:rsidP="007703FC">
          <w:pPr>
            <w:pStyle w:val="ab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</w:t>
            </w:r>
          </w:fldSimple>
          <w:r>
            <w:t xml:space="preserve"> -  класс </w:t>
          </w:r>
          <w:r>
            <w:rPr>
              <w:lang w:val="en-US"/>
            </w:rPr>
            <w:t>Utils</w:t>
          </w:r>
        </w:p>
        <w:p w:rsidR="007703FC" w:rsidRDefault="007703FC" w:rsidP="007703F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Program</w:t>
          </w:r>
          <w:r w:rsidRPr="007703FC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 объявлены переменные, реализован ввод значений с клавиатуры и с помощью класса выполнен вывод наибольшего числа.</w:t>
          </w:r>
        </w:p>
        <w:p w:rsidR="007703FC" w:rsidRDefault="007703FC" w:rsidP="007703FC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7703FC">
            <w:drawing>
              <wp:inline distT="0" distB="0" distL="0" distR="0" wp14:anchorId="005B0ED7" wp14:editId="19B037EB">
                <wp:extent cx="4419600" cy="2229977"/>
                <wp:effectExtent l="0" t="0" r="0" b="571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031" cy="2244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03FC" w:rsidRDefault="007703FC" w:rsidP="007703FC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2</w:t>
            </w:r>
          </w:fldSimple>
          <w:r>
            <w:rPr>
              <w:lang w:val="en-US"/>
            </w:rPr>
            <w:t xml:space="preserve"> -  </w:t>
          </w:r>
          <w:r>
            <w:t xml:space="preserve">класс  </w:t>
          </w:r>
          <w:r>
            <w:rPr>
              <w:lang w:val="en-US"/>
            </w:rPr>
            <w:t>Program</w:t>
          </w:r>
        </w:p>
        <w:p w:rsidR="007703FC" w:rsidRDefault="007703FC" w:rsidP="007703FC">
          <w:pPr>
            <w:keepNext/>
          </w:pPr>
          <w:r w:rsidRPr="007703FC">
            <w:rPr>
              <w:lang w:val="en-US"/>
            </w:rPr>
            <w:drawing>
              <wp:inline distT="0" distB="0" distL="0" distR="0" wp14:anchorId="05832C6C" wp14:editId="3D3BA2D5">
                <wp:extent cx="2329543" cy="557778"/>
                <wp:effectExtent l="0" t="0" r="0" b="127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096" cy="561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03FC" w:rsidRDefault="007703FC" w:rsidP="007703FC">
          <w:pPr>
            <w:pStyle w:val="ab"/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3</w:t>
            </w:r>
          </w:fldSimple>
          <w:r w:rsidRPr="00123ECE">
            <w:t xml:space="preserve"> – </w:t>
          </w:r>
          <w:r>
            <w:t>пример работы программы</w:t>
          </w:r>
        </w:p>
        <w:p w:rsidR="007703FC" w:rsidRPr="007703FC" w:rsidRDefault="007703FC" w:rsidP="007703FC"/>
        <w:p w:rsidR="007703FC" w:rsidRDefault="007703FC" w:rsidP="007703FC">
          <w:pPr>
            <w:tabs>
              <w:tab w:val="left" w:pos="4110"/>
            </w:tabs>
            <w:spacing w:after="600" w:line="240" w:lineRule="auto"/>
            <w:ind w:left="360"/>
            <w:jc w:val="center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Упражнение 2</w:t>
          </w:r>
        </w:p>
        <w:p w:rsidR="00123ECE" w:rsidRDefault="00123ECE" w:rsidP="00123ECE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Utils</w:t>
          </w:r>
          <w:r w:rsidRPr="00123E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добавлен метод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Swap</w:t>
          </w:r>
          <w:r w:rsidRPr="00123E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со значениями, передаваемыми по ссылке. </w:t>
          </w:r>
        </w:p>
        <w:p w:rsidR="00123ECE" w:rsidRDefault="00123ECE" w:rsidP="00123ECE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123ECE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41B3C4A0" wp14:editId="7AC2C91F">
                <wp:extent cx="4279900" cy="11811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9900" cy="118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ECE" w:rsidRPr="00123ECE" w:rsidRDefault="00123ECE" w:rsidP="00123ECE">
          <w:pPr>
            <w:pStyle w:val="ab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4</w:t>
            </w:r>
          </w:fldSimple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>Utils</w:t>
          </w:r>
        </w:p>
        <w:p w:rsidR="00123ECE" w:rsidRDefault="00123ECE" w:rsidP="00123ECE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Program</w:t>
          </w:r>
          <w:r w:rsidRPr="00123E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была выполнена проверка метода</w:t>
          </w:r>
          <w:r w:rsidRPr="00123E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Swap</w:t>
          </w:r>
          <w:r>
            <w:rPr>
              <w:rFonts w:ascii="Times New Roman" w:hAnsi="Times New Roman" w:cs="Times New Roman"/>
              <w:sz w:val="28"/>
              <w:szCs w:val="24"/>
            </w:rPr>
            <w:t>.</w:t>
          </w:r>
        </w:p>
        <w:p w:rsidR="00123ECE" w:rsidRDefault="00123ECE" w:rsidP="00123ECE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123ECE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7EFA19AD" wp14:editId="3E922EB1">
                <wp:extent cx="5431972" cy="745343"/>
                <wp:effectExtent l="0" t="0" r="0" b="444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123" cy="748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ECE" w:rsidRDefault="00123ECE" w:rsidP="00123ECE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5</w:t>
            </w:r>
          </w:fldSimple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>Program</w:t>
          </w:r>
        </w:p>
        <w:p w:rsidR="00123ECE" w:rsidRDefault="00123ECE" w:rsidP="00123ECE">
          <w:pPr>
            <w:keepNext/>
            <w:jc w:val="center"/>
          </w:pPr>
          <w:r w:rsidRPr="00123ECE">
            <w:rPr>
              <w:lang w:val="en-US"/>
            </w:rPr>
            <w:drawing>
              <wp:inline distT="0" distB="0" distL="0" distR="0" wp14:anchorId="6C9D44B1" wp14:editId="703A3038">
                <wp:extent cx="1816100" cy="17399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1739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ECE" w:rsidRPr="00ED2968" w:rsidRDefault="00123ECE" w:rsidP="00123ECE">
          <w:pPr>
            <w:pStyle w:val="ab"/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6</w:t>
            </w:r>
          </w:fldSimple>
          <w:r w:rsidRPr="00123ECE">
            <w:t xml:space="preserve"> – </w:t>
          </w:r>
          <w:r>
            <w:t xml:space="preserve">пример работы метода </w:t>
          </w:r>
          <w:r>
            <w:rPr>
              <w:lang w:val="en-US"/>
            </w:rPr>
            <w:t>Swap</w:t>
          </w:r>
        </w:p>
        <w:p w:rsidR="00123ECE" w:rsidRPr="00ED2968" w:rsidRDefault="00123ECE" w:rsidP="00123ECE"/>
        <w:p w:rsidR="00123ECE" w:rsidRDefault="00123ECE" w:rsidP="00123ECE">
          <w:pPr>
            <w:pStyle w:val="aa"/>
            <w:tabs>
              <w:tab w:val="left" w:pos="4110"/>
            </w:tabs>
            <w:spacing w:after="600" w:line="240" w:lineRule="auto"/>
            <w:jc w:val="center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Упражнение 3</w:t>
          </w:r>
        </w:p>
        <w:p w:rsidR="00123ECE" w:rsidRDefault="00123ECE" w:rsidP="00123ECE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Utils</w:t>
          </w:r>
          <w:r w:rsidRPr="00123E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метод для расчёта факториала, который </w:t>
          </w:r>
          <w:r w:rsidR="00ED2968">
            <w:rPr>
              <w:rFonts w:ascii="Times New Roman" w:hAnsi="Times New Roman" w:cs="Times New Roman"/>
              <w:sz w:val="28"/>
              <w:szCs w:val="24"/>
            </w:rPr>
            <w:t xml:space="preserve">возвращает значение </w:t>
          </w:r>
          <w:r w:rsidR="00ED2968">
            <w:rPr>
              <w:rFonts w:ascii="Times New Roman" w:hAnsi="Times New Roman" w:cs="Times New Roman"/>
              <w:sz w:val="28"/>
              <w:szCs w:val="24"/>
              <w:lang w:val="en-US"/>
            </w:rPr>
            <w:t>true</w:t>
          </w:r>
          <w:r w:rsidR="00ED2968" w:rsidRPr="00ED296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D2968">
            <w:rPr>
              <w:rFonts w:ascii="Times New Roman" w:hAnsi="Times New Roman" w:cs="Times New Roman"/>
              <w:sz w:val="28"/>
              <w:szCs w:val="24"/>
            </w:rPr>
            <w:t xml:space="preserve">или </w:t>
          </w:r>
          <w:r w:rsidR="00ED2968">
            <w:rPr>
              <w:rFonts w:ascii="Times New Roman" w:hAnsi="Times New Roman" w:cs="Times New Roman"/>
              <w:sz w:val="28"/>
              <w:szCs w:val="24"/>
              <w:lang w:val="en-US"/>
            </w:rPr>
            <w:t>false</w:t>
          </w:r>
          <w:r w:rsidR="00ED2968" w:rsidRPr="00ED296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D2968">
            <w:rPr>
              <w:rFonts w:ascii="Times New Roman" w:hAnsi="Times New Roman" w:cs="Times New Roman"/>
              <w:sz w:val="28"/>
              <w:szCs w:val="24"/>
            </w:rPr>
            <w:t xml:space="preserve">и возвращает переменную типа </w:t>
          </w:r>
          <w:r w:rsidR="00ED2968">
            <w:rPr>
              <w:rFonts w:ascii="Times New Roman" w:hAnsi="Times New Roman" w:cs="Times New Roman"/>
              <w:sz w:val="28"/>
              <w:szCs w:val="24"/>
              <w:lang w:val="en-US"/>
            </w:rPr>
            <w:t>out</w:t>
          </w:r>
          <w:r w:rsidR="00ED2968" w:rsidRPr="00ED296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D2968">
            <w:rPr>
              <w:rFonts w:ascii="Times New Roman" w:hAnsi="Times New Roman" w:cs="Times New Roman"/>
              <w:sz w:val="28"/>
              <w:szCs w:val="24"/>
              <w:lang w:val="en-US"/>
            </w:rPr>
            <w:t>int</w:t>
          </w:r>
          <w:r w:rsidR="00ED2968" w:rsidRPr="00ED2968">
            <w:rPr>
              <w:rFonts w:ascii="Times New Roman" w:hAnsi="Times New Roman" w:cs="Times New Roman"/>
              <w:sz w:val="28"/>
              <w:szCs w:val="24"/>
            </w:rPr>
            <w:t>.</w:t>
          </w:r>
        </w:p>
        <w:p w:rsidR="00ED2968" w:rsidRDefault="00ED2968" w:rsidP="00ED2968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ED2968">
            <w:rPr>
              <w:rFonts w:ascii="Times New Roman" w:hAnsi="Times New Roman" w:cs="Times New Roman"/>
              <w:sz w:val="28"/>
              <w:szCs w:val="24"/>
            </w:rPr>
            <w:lastRenderedPageBreak/>
            <w:drawing>
              <wp:inline distT="0" distB="0" distL="0" distR="0" wp14:anchorId="4904144D" wp14:editId="54B4881B">
                <wp:extent cx="4775200" cy="48006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0" cy="48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2968" w:rsidRDefault="00ED2968" w:rsidP="00ED2968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7</w:t>
            </w:r>
          </w:fldSimple>
          <w:r>
            <w:rPr>
              <w:lang w:val="en-US"/>
            </w:rPr>
            <w:t xml:space="preserve"> - класс</w:t>
          </w:r>
          <w:r>
            <w:t xml:space="preserve"> </w:t>
          </w:r>
          <w:r>
            <w:rPr>
              <w:lang w:val="en-US"/>
            </w:rPr>
            <w:t>Utils</w:t>
          </w:r>
        </w:p>
        <w:p w:rsidR="00ED2968" w:rsidRDefault="00ED2968" w:rsidP="00ED2968">
          <w:pPr>
            <w:pStyle w:val="aa"/>
            <w:numPr>
              <w:ilvl w:val="0"/>
              <w:numId w:val="3"/>
            </w:numPr>
            <w:tabs>
              <w:tab w:val="left" w:pos="994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ED2968">
            <w:rPr>
              <w:rFonts w:ascii="Times New Roman" w:hAnsi="Times New Roman" w:cs="Times New Roman"/>
              <w:sz w:val="28"/>
              <w:szCs w:val="28"/>
            </w:rPr>
            <w:t xml:space="preserve">В классе </w:t>
          </w:r>
          <w:r w:rsidRPr="00ED2968">
            <w:rPr>
              <w:rFonts w:ascii="Times New Roman" w:hAnsi="Times New Roman" w:cs="Times New Roman"/>
              <w:sz w:val="28"/>
              <w:szCs w:val="28"/>
              <w:lang w:val="en-US"/>
            </w:rPr>
            <w:t>Program</w:t>
          </w:r>
          <w:r w:rsidRPr="00ED2968">
            <w:rPr>
              <w:rFonts w:ascii="Times New Roman" w:hAnsi="Times New Roman" w:cs="Times New Roman"/>
              <w:sz w:val="28"/>
              <w:szCs w:val="28"/>
            </w:rPr>
            <w:t xml:space="preserve"> был написан код для проверки работы метода </w:t>
          </w:r>
          <w:r w:rsidRPr="00ED2968">
            <w:rPr>
              <w:rFonts w:ascii="Times New Roman" w:hAnsi="Times New Roman" w:cs="Times New Roman"/>
              <w:sz w:val="28"/>
              <w:szCs w:val="28"/>
              <w:lang w:val="en-US"/>
            </w:rPr>
            <w:t>Factorial</w:t>
          </w:r>
          <w:r w:rsidRPr="00ED2968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ED2968" w:rsidRDefault="00ED2968" w:rsidP="00ED2968">
          <w:pPr>
            <w:keepNext/>
            <w:tabs>
              <w:tab w:val="left" w:pos="994"/>
            </w:tabs>
            <w:ind w:left="720"/>
          </w:pPr>
          <w:r w:rsidRPr="00ED2968">
            <w:drawing>
              <wp:inline distT="0" distB="0" distL="0" distR="0" wp14:anchorId="5ACE454C" wp14:editId="0D8A7294">
                <wp:extent cx="6120130" cy="1991995"/>
                <wp:effectExtent l="0" t="0" r="1270" b="190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99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2968" w:rsidRDefault="00ED2968" w:rsidP="00ED2968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8</w:t>
            </w:r>
          </w:fldSimple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 xml:space="preserve">Program </w:t>
          </w:r>
        </w:p>
        <w:p w:rsidR="00ED2968" w:rsidRDefault="00ED2968" w:rsidP="00ED2968">
          <w:pPr>
            <w:keepNext/>
            <w:jc w:val="center"/>
          </w:pPr>
          <w:r w:rsidRPr="00ED2968">
            <w:rPr>
              <w:lang w:val="en-US"/>
            </w:rPr>
            <w:lastRenderedPageBreak/>
            <w:drawing>
              <wp:inline distT="0" distB="0" distL="0" distR="0" wp14:anchorId="4140BBE8" wp14:editId="1A209400">
                <wp:extent cx="2159000" cy="58420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2968" w:rsidRDefault="00ED2968" w:rsidP="00ED2968">
          <w:pPr>
            <w:pStyle w:val="ab"/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9</w:t>
            </w:r>
          </w:fldSimple>
          <w:r>
            <w:rPr>
              <w:lang w:val="en-US"/>
            </w:rPr>
            <w:t xml:space="preserve"> -  </w:t>
          </w:r>
          <w:r>
            <w:t>вывод программы</w:t>
          </w:r>
        </w:p>
        <w:p w:rsidR="00ED2968" w:rsidRDefault="00ED2968" w:rsidP="00ED2968">
          <w:pPr>
            <w:keepNext/>
            <w:jc w:val="center"/>
          </w:pPr>
          <w:r w:rsidRPr="00ED2968">
            <w:drawing>
              <wp:inline distT="0" distB="0" distL="0" distR="0" wp14:anchorId="64405F8E" wp14:editId="29440B29">
                <wp:extent cx="4140200" cy="4699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00" cy="469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2968" w:rsidRPr="00ED2968" w:rsidRDefault="00ED2968" w:rsidP="00ED2968">
          <w:pPr>
            <w:pStyle w:val="ab"/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10</w:t>
            </w:r>
          </w:fldSimple>
          <w:r>
            <w:t xml:space="preserve"> – вывод ошибки</w:t>
          </w:r>
        </w:p>
        <w:p w:rsidR="006F3409" w:rsidRDefault="006F3409" w:rsidP="006F3409">
          <w:pPr>
            <w:tabs>
              <w:tab w:val="left" w:pos="994"/>
            </w:tabs>
            <w:ind w:left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Упражнение 4</w:t>
          </w:r>
        </w:p>
        <w:p w:rsidR="006F3409" w:rsidRDefault="006F3409" w:rsidP="006F3409">
          <w:pPr>
            <w:pStyle w:val="aa"/>
            <w:tabs>
              <w:tab w:val="left" w:pos="994"/>
            </w:tabs>
            <w:ind w:left="108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Необходимо было написать методы для расчёта площади треугольника.</w:t>
          </w:r>
        </w:p>
        <w:p w:rsidR="006F3409" w:rsidRDefault="006F3409" w:rsidP="006F3409">
          <w:pPr>
            <w:pStyle w:val="aa"/>
            <w:numPr>
              <w:ilvl w:val="0"/>
              <w:numId w:val="5"/>
            </w:numPr>
            <w:tabs>
              <w:tab w:val="left" w:pos="994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класс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Operation</w:t>
          </w:r>
          <w:r>
            <w:rPr>
              <w:rFonts w:ascii="Times New Roman" w:hAnsi="Times New Roman" w:cs="Times New Roman"/>
              <w:sz w:val="28"/>
              <w:szCs w:val="28"/>
            </w:rPr>
            <w:t>, где были определены основные методы:</w:t>
          </w:r>
        </w:p>
        <w:p w:rsidR="006F3409" w:rsidRDefault="006F3409" w:rsidP="006F3409">
          <w:pPr>
            <w:pStyle w:val="aa"/>
            <w:tabs>
              <w:tab w:val="left" w:pos="994"/>
            </w:tabs>
            <w:ind w:left="144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Проверяет, существует ли треугольник.</w:t>
          </w:r>
        </w:p>
        <w:p w:rsidR="006F3409" w:rsidRDefault="006F3409" w:rsidP="006F3409">
          <w:pPr>
            <w:pStyle w:val="aa"/>
            <w:keepNext/>
            <w:tabs>
              <w:tab w:val="left" w:pos="994"/>
            </w:tabs>
            <w:ind w:left="1440"/>
          </w:pPr>
          <w:r w:rsidRPr="006F3409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2BDC1D01" wp14:editId="6EFE3919">
                <wp:extent cx="5397500" cy="97790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97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Pr="006F3409" w:rsidRDefault="006F3409" w:rsidP="006F3409">
          <w:pPr>
            <w:pStyle w:val="ab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11</w:t>
            </w:r>
          </w:fldSimple>
          <w:r>
            <w:t xml:space="preserve"> – метод </w:t>
          </w:r>
          <w:r>
            <w:rPr>
              <w:lang w:val="en-US"/>
            </w:rPr>
            <w:t>Exist</w:t>
          </w:r>
        </w:p>
        <w:p w:rsidR="006F3409" w:rsidRDefault="006F3409" w:rsidP="006F3409">
          <w:pPr>
            <w:pStyle w:val="aa"/>
            <w:tabs>
              <w:tab w:val="left" w:pos="994"/>
            </w:tabs>
            <w:ind w:left="144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Считает площадь по формуле Герона.</w:t>
          </w:r>
        </w:p>
        <w:p w:rsidR="006F3409" w:rsidRDefault="006F3409" w:rsidP="006F3409">
          <w:pPr>
            <w:pStyle w:val="aa"/>
            <w:keepNext/>
            <w:tabs>
              <w:tab w:val="left" w:pos="994"/>
            </w:tabs>
            <w:ind w:left="1440"/>
          </w:pPr>
          <w:r w:rsidRPr="006F3409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7A757490" wp14:editId="022B2A34">
                <wp:extent cx="5270500" cy="17780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17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Pr="006F3409" w:rsidRDefault="006F3409" w:rsidP="006F3409">
          <w:pPr>
            <w:pStyle w:val="ab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12</w:t>
            </w:r>
          </w:fldSimple>
          <w:r>
            <w:rPr>
              <w:lang w:val="en-US"/>
            </w:rPr>
            <w:t xml:space="preserve"> – </w:t>
          </w:r>
          <w:r>
            <w:t xml:space="preserve">Метод </w:t>
          </w:r>
          <w:r>
            <w:rPr>
              <w:lang w:val="en-US"/>
            </w:rPr>
            <w:t>Geron</w:t>
          </w:r>
        </w:p>
        <w:p w:rsidR="006F3409" w:rsidRDefault="006F3409" w:rsidP="006F3409">
          <w:pPr>
            <w:pStyle w:val="aa"/>
            <w:tabs>
              <w:tab w:val="left" w:pos="994"/>
            </w:tabs>
            <w:ind w:left="144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Перегруженные методы, которые могут принимать значения разных типов. </w:t>
          </w:r>
        </w:p>
        <w:p w:rsidR="006F3409" w:rsidRDefault="006F3409" w:rsidP="006F3409">
          <w:pPr>
            <w:pStyle w:val="aa"/>
            <w:keepNext/>
            <w:tabs>
              <w:tab w:val="left" w:pos="994"/>
            </w:tabs>
            <w:ind w:left="1440"/>
          </w:pPr>
          <w:r w:rsidRPr="006F3409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701F2F72" wp14:editId="087F2842">
                <wp:extent cx="5575300" cy="25019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300" cy="250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Pr="006F3409" w:rsidRDefault="006F3409" w:rsidP="006F3409">
          <w:pPr>
            <w:pStyle w:val="ab"/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13</w:t>
            </w:r>
          </w:fldSimple>
          <w:r w:rsidRPr="006F3409">
            <w:t xml:space="preserve"> – </w:t>
          </w:r>
          <w:r>
            <w:t xml:space="preserve">методы </w:t>
          </w:r>
          <w:r>
            <w:rPr>
              <w:lang w:val="en-US"/>
            </w:rPr>
            <w:t>AS</w:t>
          </w:r>
          <w:r w:rsidRPr="006F3409">
            <w:t xml:space="preserve"> </w:t>
          </w:r>
          <w:r>
            <w:t xml:space="preserve">и </w:t>
          </w:r>
          <w:r>
            <w:rPr>
              <w:lang w:val="en-US"/>
            </w:rPr>
            <w:t>BS</w:t>
          </w:r>
        </w:p>
        <w:p w:rsidR="006F3409" w:rsidRPr="006F3409" w:rsidRDefault="006F3409" w:rsidP="006F3409"/>
        <w:p w:rsidR="006F3409" w:rsidRDefault="006F3409" w:rsidP="006F3409">
          <w:pPr>
            <w:pStyle w:val="aa"/>
            <w:keepNext/>
            <w:numPr>
              <w:ilvl w:val="0"/>
              <w:numId w:val="5"/>
            </w:numPr>
            <w:tabs>
              <w:tab w:val="left" w:pos="994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Program</w:t>
          </w:r>
          <w:r w:rsidRPr="006F340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была выполнена проверка методов. Была реализована возможность выбора вида треугольника. </w:t>
          </w:r>
          <w:r w:rsidRPr="006F3409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61A143C6" wp14:editId="2B4F73D1">
                <wp:extent cx="5434330" cy="3610858"/>
                <wp:effectExtent l="0" t="0" r="127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7530" cy="3612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Default="006F3409" w:rsidP="006F3409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14</w:t>
            </w:r>
          </w:fldSimple>
          <w:r>
            <w:t xml:space="preserve"> – класс </w:t>
          </w:r>
          <w:r>
            <w:rPr>
              <w:lang w:val="en-US"/>
            </w:rPr>
            <w:t>Program</w:t>
          </w:r>
        </w:p>
        <w:p w:rsidR="006F3409" w:rsidRPr="006F3409" w:rsidRDefault="006F3409" w:rsidP="006F3409">
          <w:pPr>
            <w:rPr>
              <w:lang w:val="en-US"/>
            </w:rPr>
          </w:pPr>
        </w:p>
        <w:p w:rsidR="006F3409" w:rsidRDefault="006F3409" w:rsidP="006F3409">
          <w:pPr>
            <w:pStyle w:val="aa"/>
            <w:numPr>
              <w:ilvl w:val="0"/>
              <w:numId w:val="5"/>
            </w:numPr>
            <w:tabs>
              <w:tab w:val="left" w:pos="994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Программа была протестирована.</w:t>
          </w:r>
        </w:p>
        <w:p w:rsidR="006F3409" w:rsidRDefault="006F3409" w:rsidP="006F3409">
          <w:pPr>
            <w:keepNext/>
            <w:tabs>
              <w:tab w:val="left" w:pos="994"/>
            </w:tabs>
            <w:ind w:left="1080"/>
          </w:pPr>
          <w:r w:rsidRPr="006F3409">
            <w:lastRenderedPageBreak/>
            <w:drawing>
              <wp:inline distT="0" distB="0" distL="0" distR="0" wp14:anchorId="57608009" wp14:editId="63AE4F3D">
                <wp:extent cx="3035300" cy="2349500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234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Default="006F3409" w:rsidP="006F3409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15</w:t>
            </w:r>
          </w:fldSimple>
          <w:r>
            <w:t xml:space="preserve"> – работа программы</w:t>
          </w:r>
        </w:p>
        <w:p w:rsidR="006F3409" w:rsidRDefault="006F3409" w:rsidP="006F3409">
          <w:pPr>
            <w:keepNext/>
            <w:tabs>
              <w:tab w:val="left" w:pos="994"/>
            </w:tabs>
            <w:ind w:left="1080"/>
          </w:pPr>
          <w:r w:rsidRPr="006F3409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645D6E93" wp14:editId="01766C22">
                <wp:extent cx="3124200" cy="2400300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Default="006F3409" w:rsidP="006F3409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16</w:t>
            </w:r>
          </w:fldSimple>
          <w:r>
            <w:t xml:space="preserve"> – вывод ошибки, если треугольника не существует</w:t>
          </w:r>
        </w:p>
        <w:p w:rsidR="006F3409" w:rsidRDefault="006F3409" w:rsidP="006F3409">
          <w:pPr>
            <w:keepNext/>
            <w:tabs>
              <w:tab w:val="left" w:pos="994"/>
            </w:tabs>
            <w:ind w:left="1080"/>
          </w:pPr>
          <w:r w:rsidRPr="006F3409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7EBCE5A9" wp14:editId="7A4718D0">
                <wp:extent cx="4305300" cy="1790700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179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09" w:rsidRDefault="006F3409" w:rsidP="006F3409">
          <w:pPr>
            <w:pStyle w:val="ab"/>
          </w:pPr>
          <w:r>
            <w:t xml:space="preserve">Рисунок </w:t>
          </w:r>
          <w:fldSimple w:instr=" SEQ Рисунок \* ARABIC ">
            <w:r w:rsidR="00C03363">
              <w:rPr>
                <w:noProof/>
              </w:rPr>
              <w:t>17</w:t>
            </w:r>
          </w:fldSimple>
          <w:r>
            <w:t xml:space="preserve"> – работа программы</w:t>
          </w:r>
        </w:p>
        <w:p w:rsidR="006F3409" w:rsidRPr="00C03363" w:rsidRDefault="006F3409" w:rsidP="006F3409"/>
        <w:p w:rsidR="00C03363" w:rsidRDefault="00C03363" w:rsidP="00C03363">
          <w:pPr>
            <w:tabs>
              <w:tab w:val="left" w:pos="994"/>
            </w:tabs>
            <w:ind w:left="108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Упражнение 5</w:t>
          </w:r>
        </w:p>
        <w:p w:rsidR="00C03363" w:rsidRDefault="00C03363" w:rsidP="00C03363">
          <w:pPr>
            <w:tabs>
              <w:tab w:val="left" w:pos="994"/>
            </w:tabs>
            <w:ind w:left="108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Необходимо было написать программу, которая рассчитывает корни квадратного уравнения.</w:t>
          </w:r>
        </w:p>
        <w:p w:rsidR="00C03363" w:rsidRDefault="00C03363" w:rsidP="00C03363">
          <w:pPr>
            <w:pStyle w:val="aa"/>
            <w:numPr>
              <w:ilvl w:val="0"/>
              <w:numId w:val="6"/>
            </w:numPr>
            <w:tabs>
              <w:tab w:val="left" w:pos="994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Был создан класс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Vichislenie</w:t>
          </w:r>
          <w:r w:rsidRPr="00C0336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с методом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Korni</w:t>
          </w:r>
          <w:r w:rsidRPr="00C03363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Если у уравнения два корня, то он возвращает 1, если один – возвращает 0, если нет корней - -1. В него передаются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x1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x2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по ссылке. </w:t>
          </w:r>
        </w:p>
        <w:p w:rsidR="00C03363" w:rsidRDefault="00C03363" w:rsidP="00C03363">
          <w:pPr>
            <w:keepNext/>
            <w:tabs>
              <w:tab w:val="left" w:pos="994"/>
            </w:tabs>
            <w:ind w:left="1080"/>
          </w:pPr>
          <w:r w:rsidRPr="00C03363">
            <w:drawing>
              <wp:inline distT="0" distB="0" distL="0" distR="0" wp14:anchorId="7D061953" wp14:editId="13E8419C">
                <wp:extent cx="5668243" cy="3140529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06" cy="314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3363" w:rsidRPr="00C03363" w:rsidRDefault="00C03363" w:rsidP="00C03363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18</w:t>
            </w:r>
          </w:fldSimple>
          <w:r>
            <w:t xml:space="preserve"> – класс </w:t>
          </w:r>
          <w:r>
            <w:rPr>
              <w:lang w:val="en-US"/>
            </w:rPr>
            <w:t>Vichislenie</w:t>
          </w:r>
        </w:p>
        <w:p w:rsidR="00C03363" w:rsidRDefault="00C03363" w:rsidP="00C03363">
          <w:pPr>
            <w:pStyle w:val="aa"/>
            <w:numPr>
              <w:ilvl w:val="0"/>
              <w:numId w:val="6"/>
            </w:numPr>
            <w:tabs>
              <w:tab w:val="left" w:pos="994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0336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Program</w:t>
          </w:r>
          <w:r w:rsidRPr="00C0336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был написан код для работы с квадратными уравнениями. </w:t>
          </w:r>
        </w:p>
        <w:p w:rsidR="00C03363" w:rsidRDefault="00C03363" w:rsidP="00C03363">
          <w:pPr>
            <w:keepNext/>
            <w:tabs>
              <w:tab w:val="left" w:pos="994"/>
            </w:tabs>
            <w:ind w:left="1080"/>
          </w:pPr>
          <w:r w:rsidRPr="00C03363">
            <w:drawing>
              <wp:inline distT="0" distB="0" distL="0" distR="0" wp14:anchorId="5E1036C4" wp14:editId="0FAFF780">
                <wp:extent cx="5815330" cy="1920543"/>
                <wp:effectExtent l="0" t="0" r="127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261" cy="1921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3363" w:rsidRPr="00C03363" w:rsidRDefault="00C03363" w:rsidP="00C03363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19</w:t>
            </w:r>
          </w:fldSimple>
          <w:r>
            <w:t xml:space="preserve"> – класс </w:t>
          </w:r>
          <w:r>
            <w:rPr>
              <w:lang w:val="en-US"/>
            </w:rPr>
            <w:t>Program</w:t>
          </w:r>
        </w:p>
        <w:p w:rsidR="00C03363" w:rsidRDefault="00C03363" w:rsidP="00C03363">
          <w:pPr>
            <w:pStyle w:val="aa"/>
            <w:numPr>
              <w:ilvl w:val="0"/>
              <w:numId w:val="6"/>
            </w:numPr>
            <w:tabs>
              <w:tab w:val="left" w:pos="994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Программа была протестирована на нескольких уравнениях.</w:t>
          </w:r>
        </w:p>
        <w:p w:rsidR="00C03363" w:rsidRDefault="00C03363" w:rsidP="00C03363">
          <w:pPr>
            <w:keepNext/>
            <w:tabs>
              <w:tab w:val="left" w:pos="994"/>
            </w:tabs>
            <w:ind w:left="1080"/>
          </w:pPr>
          <w:r w:rsidRPr="00C03363">
            <w:drawing>
              <wp:inline distT="0" distB="0" distL="0" distR="0" wp14:anchorId="69152366" wp14:editId="3A2D0F49">
                <wp:extent cx="6120130" cy="940435"/>
                <wp:effectExtent l="0" t="0" r="127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940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3363" w:rsidRDefault="00C03363" w:rsidP="00C03363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20</w:t>
            </w:r>
          </w:fldSimple>
          <w:r>
            <w:t xml:space="preserve"> – работа программы</w:t>
          </w:r>
        </w:p>
        <w:p w:rsidR="00C03363" w:rsidRDefault="00C03363" w:rsidP="00C03363">
          <w:pPr>
            <w:keepNext/>
          </w:pPr>
          <w:r w:rsidRPr="00C03363">
            <w:lastRenderedPageBreak/>
            <w:drawing>
              <wp:inline distT="0" distB="0" distL="0" distR="0" wp14:anchorId="13EA44E6" wp14:editId="1E3D6FD9">
                <wp:extent cx="6120130" cy="950595"/>
                <wp:effectExtent l="0" t="0" r="1270" b="190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95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3363" w:rsidRDefault="00C03363" w:rsidP="00C03363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21</w:t>
            </w:r>
          </w:fldSimple>
          <w:r>
            <w:t xml:space="preserve"> – работа программы</w:t>
          </w:r>
        </w:p>
        <w:p w:rsidR="00C03363" w:rsidRDefault="00C03363" w:rsidP="00C03363">
          <w:pPr>
            <w:keepNext/>
          </w:pPr>
          <w:r w:rsidRPr="00C03363">
            <w:drawing>
              <wp:inline distT="0" distB="0" distL="0" distR="0" wp14:anchorId="72AA99BB" wp14:editId="2D4C52EF">
                <wp:extent cx="5321300" cy="1104900"/>
                <wp:effectExtent l="0" t="0" r="0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3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3363" w:rsidRDefault="00C03363" w:rsidP="00C03363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22</w:t>
            </w:r>
          </w:fldSimple>
          <w:r>
            <w:t xml:space="preserve"> – работа программы </w:t>
          </w:r>
        </w:p>
        <w:p w:rsidR="00C03363" w:rsidRPr="00C03363" w:rsidRDefault="00C03363" w:rsidP="00C03363"/>
        <w:p w:rsidR="00825953" w:rsidRPr="00C03363" w:rsidRDefault="00C03363" w:rsidP="00C03363">
          <w:pPr>
            <w:tabs>
              <w:tab w:val="left" w:pos="994"/>
            </w:tabs>
            <w:ind w:left="108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Таким образом, программа может определять количество корней у уравнения и выводить их на экран.</w:t>
          </w:r>
        </w:p>
      </w:sdtContent>
    </w:sdt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25953" w:rsidRPr="00D736DF" w:rsidRDefault="00B3753F" w:rsidP="007C7E06">
      <w:pPr>
        <w:tabs>
          <w:tab w:val="left" w:pos="4095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C159535A3A98F047B7E7E4F08C8F9C28"/>
          </w:placeholder>
        </w:sdtPr>
        <w:sdtEndPr/>
        <w:sdtContent>
          <w:r w:rsidR="00C03363">
            <w:rPr>
              <w:rFonts w:ascii="Times New Roman" w:hAnsi="Times New Roman" w:cs="Times New Roman"/>
              <w:sz w:val="28"/>
              <w:szCs w:val="24"/>
            </w:rPr>
            <w:t>В ходе данной лабораторной работы были изучены методы и способы работы с ними. Полученные навыки были применены для выполнения упражнений, а также для разработки собственных программ для расчёта площади треугольника и вычисления корней квадратного уравнения.</w:t>
          </w:r>
        </w:sdtContent>
      </w:sdt>
    </w:p>
    <w:p w:rsidR="00825953" w:rsidRPr="00D736DF" w:rsidRDefault="001B5B56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</w:t>
      </w:r>
      <w:bookmarkStart w:id="0" w:name="_GoBack"/>
      <w:bookmarkEnd w:id="0"/>
      <w:r w:rsidRPr="00D736DF">
        <w:rPr>
          <w:rFonts w:ascii="Times New Roman" w:hAnsi="Times New Roman" w:cs="Times New Roman"/>
          <w:b/>
          <w:sz w:val="28"/>
          <w:szCs w:val="28"/>
        </w:rPr>
        <w:t>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87A39ACE6AB7CE4D82268032B1B30B5D"/>
        </w:placeholder>
        <w:showingPlcHdr/>
      </w:sdtPr>
      <w:sdtEndPr/>
      <w:sdtContent>
        <w:p w:rsidR="00825953" w:rsidRPr="00D736DF" w:rsidRDefault="00825953" w:rsidP="0082595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3F" w:rsidRDefault="00B3753F" w:rsidP="00186C2F">
      <w:pPr>
        <w:spacing w:after="0" w:line="240" w:lineRule="auto"/>
      </w:pPr>
      <w:r>
        <w:separator/>
      </w:r>
    </w:p>
  </w:endnote>
  <w:endnote w:type="continuationSeparator" w:id="0">
    <w:p w:rsidR="00B3753F" w:rsidRDefault="00B3753F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3F" w:rsidRDefault="00B3753F" w:rsidP="00186C2F">
      <w:pPr>
        <w:spacing w:after="0" w:line="240" w:lineRule="auto"/>
      </w:pPr>
      <w:r>
        <w:separator/>
      </w:r>
    </w:p>
  </w:footnote>
  <w:footnote w:type="continuationSeparator" w:id="0">
    <w:p w:rsidR="00B3753F" w:rsidRDefault="00B3753F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5DF"/>
    <w:multiLevelType w:val="hybridMultilevel"/>
    <w:tmpl w:val="526670AE"/>
    <w:lvl w:ilvl="0" w:tplc="F42E3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96132"/>
    <w:multiLevelType w:val="hybridMultilevel"/>
    <w:tmpl w:val="16F63BE0"/>
    <w:lvl w:ilvl="0" w:tplc="61EAD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161F0"/>
    <w:multiLevelType w:val="hybridMultilevel"/>
    <w:tmpl w:val="883286FC"/>
    <w:lvl w:ilvl="0" w:tplc="EDE035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8366C"/>
    <w:multiLevelType w:val="hybridMultilevel"/>
    <w:tmpl w:val="BA3E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6C7A"/>
    <w:multiLevelType w:val="hybridMultilevel"/>
    <w:tmpl w:val="41CED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C0A16"/>
    <w:multiLevelType w:val="hybridMultilevel"/>
    <w:tmpl w:val="60BA1824"/>
    <w:lvl w:ilvl="0" w:tplc="511AC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6"/>
    <w:rsid w:val="000410EB"/>
    <w:rsid w:val="0010500D"/>
    <w:rsid w:val="00123ECE"/>
    <w:rsid w:val="00186C2F"/>
    <w:rsid w:val="001B5B56"/>
    <w:rsid w:val="00227E46"/>
    <w:rsid w:val="002F5AB1"/>
    <w:rsid w:val="00354B37"/>
    <w:rsid w:val="005815F3"/>
    <w:rsid w:val="005C1E15"/>
    <w:rsid w:val="006C5AED"/>
    <w:rsid w:val="006F3409"/>
    <w:rsid w:val="00703605"/>
    <w:rsid w:val="007703FC"/>
    <w:rsid w:val="007C7E06"/>
    <w:rsid w:val="00817D6A"/>
    <w:rsid w:val="00825953"/>
    <w:rsid w:val="00897D41"/>
    <w:rsid w:val="0092512F"/>
    <w:rsid w:val="009B4D9E"/>
    <w:rsid w:val="00A71023"/>
    <w:rsid w:val="00A8270D"/>
    <w:rsid w:val="00B3753F"/>
    <w:rsid w:val="00B513DB"/>
    <w:rsid w:val="00BC47E2"/>
    <w:rsid w:val="00C03363"/>
    <w:rsid w:val="00C96B31"/>
    <w:rsid w:val="00D736DF"/>
    <w:rsid w:val="00ED2968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1F77"/>
  <w15:docId w15:val="{9C6BDECA-E760-7E45-9011-7E49EFF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7703FC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7703F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dintsevmv/Documents/&#1047;&#1072;&#1085;&#1103;&#1090;&#1080;&#1103;/1%20&#1082;&#1091;&#1088;&#1089;/2%20&#1089;&#1077;&#1084;&#1077;&#1089;&#1090;&#1088;/&#1058;&#1077;&#1093;&#1085;&#1086;&#1083;&#1086;&#1075;&#1080;&#1080;%20&#1087;&#1088;&#1086;&#1075;&#1088;&#1072;&#1084;&#1084;&#1080;&#1088;&#1086;&#1074;&#1072;&#1085;&#1080;&#1103;/&#1055;&#1088;&#1072;&#1082;&#1090;&#1080;&#1095;&#1077;&#1089;&#1082;&#1080;&#1077;%20/Lab02/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AE701E5FE144B9EED239F1056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720A1-3F5F-0842-A243-0DC5A9416EE5}"/>
      </w:docPartPr>
      <w:docPartBody>
        <w:p w:rsidR="00BD5C2A" w:rsidRDefault="005630B9">
          <w:pPr>
            <w:pStyle w:val="4ADAE701E5FE144B9EED239F1056F20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1C3DFFE3484C84CB89D82FD03D8E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506D3-CC51-2E47-82C9-C0D7F5935643}"/>
      </w:docPartPr>
      <w:docPartBody>
        <w:p w:rsidR="00BD5C2A" w:rsidRDefault="005630B9">
          <w:pPr>
            <w:pStyle w:val="41C3DFFE3484C84CB89D82FD03D8ED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BBDA0C473A45546AE4AAB392EC92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612AC-F16D-3C4F-A28A-C71D64E7F220}"/>
      </w:docPartPr>
      <w:docPartBody>
        <w:p w:rsidR="00BD5C2A" w:rsidRDefault="005630B9">
          <w:pPr>
            <w:pStyle w:val="2BBDA0C473A45546AE4AAB392EC9218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9E238E6BE7F2A4EB9C13865D72D3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5731A-B811-9E48-AE96-D5CE014F1DA6}"/>
      </w:docPartPr>
      <w:docPartBody>
        <w:p w:rsidR="00BD5C2A" w:rsidRDefault="005630B9">
          <w:pPr>
            <w:pStyle w:val="09E238E6BE7F2A4EB9C13865D72D333D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1A7BFC57DF2AB04DA7B1564058955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D742B-7314-8D41-9043-78A988726725}"/>
      </w:docPartPr>
      <w:docPartBody>
        <w:p w:rsidR="00BD5C2A" w:rsidRDefault="005630B9">
          <w:pPr>
            <w:pStyle w:val="1A7BFC57DF2AB04DA7B15640589550E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2E265864B96440A0961E9A74438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DC47-1DA6-F842-A0E5-EE0FB65391D4}"/>
      </w:docPartPr>
      <w:docPartBody>
        <w:p w:rsidR="00BD5C2A" w:rsidRDefault="005630B9">
          <w:pPr>
            <w:pStyle w:val="C12E265864B96440A0961E9A7443888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52FF9C2095FC46A98872AE79BA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D33ED-093F-E94C-B1FE-38204F50058D}"/>
      </w:docPartPr>
      <w:docPartBody>
        <w:p w:rsidR="00BD5C2A" w:rsidRDefault="005630B9">
          <w:pPr>
            <w:pStyle w:val="7352FF9C2095FC46A98872AE79BAF547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3D68B401370D6E4D88EF0A032357B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FAA84-2471-D64E-9C90-5126DAD64137}"/>
      </w:docPartPr>
      <w:docPartBody>
        <w:p w:rsidR="00BD5C2A" w:rsidRDefault="005630B9">
          <w:pPr>
            <w:pStyle w:val="3D68B401370D6E4D88EF0A032357BCF9"/>
          </w:pPr>
          <w:r>
            <w:rPr>
              <w:rFonts w:cstheme="minorHAnsi"/>
            </w:rPr>
            <w:t>Напишите здесь ход работы</w:t>
          </w:r>
        </w:p>
      </w:docPartBody>
    </w:docPart>
    <w:docPart>
      <w:docPartPr>
        <w:name w:val="C159535A3A98F047B7E7E4F08C8F9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C73E8-A67B-584B-98C9-F04E4AA5138D}"/>
      </w:docPartPr>
      <w:docPartBody>
        <w:p w:rsidR="00BD5C2A" w:rsidRDefault="005630B9">
          <w:pPr>
            <w:pStyle w:val="C159535A3A98F047B7E7E4F08C8F9C28"/>
          </w:pPr>
          <w:r>
            <w:rPr>
              <w:rFonts w:cstheme="minorHAnsi"/>
            </w:rPr>
            <w:t>Напишите здесь вывод</w:t>
          </w:r>
        </w:p>
      </w:docPartBody>
    </w:docPart>
    <w:docPart>
      <w:docPartPr>
        <w:name w:val="87A39ACE6AB7CE4D82268032B1B30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D1A-C124-C54D-AD79-8D24CEA44927}"/>
      </w:docPartPr>
      <w:docPartBody>
        <w:p w:rsidR="00BD5C2A" w:rsidRDefault="005630B9">
          <w:pPr>
            <w:pStyle w:val="87A39ACE6AB7CE4D82268032B1B30B5D"/>
          </w:pPr>
          <w:r>
            <w:rPr>
              <w:rFonts w:cstheme="minorHAnsi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B9"/>
    <w:rsid w:val="005630B9"/>
    <w:rsid w:val="005871C9"/>
    <w:rsid w:val="00B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DAE701E5FE144B9EED239F1056F202">
    <w:name w:val="4ADAE701E5FE144B9EED239F1056F202"/>
  </w:style>
  <w:style w:type="paragraph" w:customStyle="1" w:styleId="41C3DFFE3484C84CB89D82FD03D8ED5C">
    <w:name w:val="41C3DFFE3484C84CB89D82FD03D8ED5C"/>
  </w:style>
  <w:style w:type="paragraph" w:customStyle="1" w:styleId="2BBDA0C473A45546AE4AAB392EC92186">
    <w:name w:val="2BBDA0C473A45546AE4AAB392EC92186"/>
  </w:style>
  <w:style w:type="paragraph" w:customStyle="1" w:styleId="09E238E6BE7F2A4EB9C13865D72D333D">
    <w:name w:val="09E238E6BE7F2A4EB9C13865D72D333D"/>
  </w:style>
  <w:style w:type="paragraph" w:customStyle="1" w:styleId="A0447C416BFFE04F8EF3A1E2CDECCB56">
    <w:name w:val="A0447C416BFFE04F8EF3A1E2CDECCB56"/>
  </w:style>
  <w:style w:type="paragraph" w:customStyle="1" w:styleId="1A7BFC57DF2AB04DA7B15640589550E1">
    <w:name w:val="1A7BFC57DF2AB04DA7B15640589550E1"/>
  </w:style>
  <w:style w:type="paragraph" w:customStyle="1" w:styleId="C12E265864B96440A0961E9A7443888A">
    <w:name w:val="C12E265864B96440A0961E9A7443888A"/>
  </w:style>
  <w:style w:type="paragraph" w:customStyle="1" w:styleId="7352FF9C2095FC46A98872AE79BAF547">
    <w:name w:val="7352FF9C2095FC46A98872AE79BAF547"/>
  </w:style>
  <w:style w:type="paragraph" w:customStyle="1" w:styleId="3D68B401370D6E4D88EF0A032357BCF9">
    <w:name w:val="3D68B401370D6E4D88EF0A032357BCF9"/>
  </w:style>
  <w:style w:type="paragraph" w:customStyle="1" w:styleId="C159535A3A98F047B7E7E4F08C8F9C28">
    <w:name w:val="C159535A3A98F047B7E7E4F08C8F9C28"/>
  </w:style>
  <w:style w:type="paragraph" w:customStyle="1" w:styleId="87A39ACE6AB7CE4D82268032B1B30B5D">
    <w:name w:val="87A39ACE6AB7CE4D82268032B1B3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C700F-4D8D-284E-9D6B-552B1153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25</TotalTime>
  <Pages>9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3</cp:revision>
  <dcterms:created xsi:type="dcterms:W3CDTF">2019-02-20T22:11:00Z</dcterms:created>
  <dcterms:modified xsi:type="dcterms:W3CDTF">2019-03-01T23:55:00Z</dcterms:modified>
</cp:coreProperties>
</file>